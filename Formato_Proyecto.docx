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8A85" w14:textId="77777777" w:rsidR="00ED45F2" w:rsidRPr="000E2703" w:rsidRDefault="00ED45F2" w:rsidP="000E2703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Verdana" w:eastAsia="Times New Roman" w:hAnsi="Verdana" w:cs="Calibri"/>
          <w:b/>
          <w:caps/>
          <w:sz w:val="36"/>
          <w:szCs w:val="24"/>
          <w:lang w:eastAsia="es-ES"/>
        </w:rPr>
      </w:pPr>
      <w:r w:rsidRPr="00ED45F2">
        <w:rPr>
          <w:rFonts w:ascii="Verdana" w:eastAsia="Times New Roman" w:hAnsi="Verdana" w:cs="Calibri"/>
          <w:b/>
          <w:caps/>
          <w:sz w:val="36"/>
          <w:szCs w:val="24"/>
          <w:lang w:eastAsia="es-ES"/>
        </w:rPr>
        <w:t>Instituto Tecnológico y de Estudios Superiores de Occidente</w:t>
      </w:r>
    </w:p>
    <w:p w14:paraId="6C34E894" w14:textId="77777777" w:rsidR="00ED45F2" w:rsidRPr="006E67AE" w:rsidRDefault="00ED45F2" w:rsidP="00ED45F2">
      <w:pPr>
        <w:pBdr>
          <w:bottom w:val="single" w:sz="4" w:space="1" w:color="auto"/>
        </w:pBd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eastAsia="Times New Roman" w:hAnsi="Calibri" w:cs="Calibri"/>
          <w:sz w:val="20"/>
          <w:szCs w:val="20"/>
          <w:lang w:eastAsia="es-ES"/>
        </w:rPr>
      </w:pPr>
    </w:p>
    <w:p w14:paraId="3D3599C2" w14:textId="3CA4D7AC" w:rsidR="001042B7" w:rsidRPr="00944432" w:rsidRDefault="001042B7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lang w:eastAsia="es-ES"/>
        </w:rPr>
      </w:pPr>
      <w:r w:rsidRPr="00944432">
        <w:rPr>
          <w:rFonts w:ascii="Times New Roman" w:eastAsia="Times New Roman" w:hAnsi="Times New Roman" w:cs="Times New Roman"/>
          <w:b/>
          <w:smallCaps/>
          <w:sz w:val="32"/>
          <w:szCs w:val="32"/>
          <w:lang w:eastAsia="es-ES"/>
        </w:rPr>
        <w:t>Departamento de Electrónica, Sistemas e Informática</w:t>
      </w:r>
    </w:p>
    <w:p w14:paraId="1AF2B1F6" w14:textId="61DB73C4" w:rsidR="00377CE3" w:rsidRDefault="00377CE3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lang w:eastAsia="es-ES"/>
        </w:rPr>
      </w:pPr>
      <w:r w:rsidRPr="00944432">
        <w:rPr>
          <w:rFonts w:ascii="Times New Roman" w:eastAsia="Times New Roman" w:hAnsi="Times New Roman" w:cs="Times New Roman"/>
          <w:b/>
          <w:smallCaps/>
          <w:sz w:val="32"/>
          <w:szCs w:val="32"/>
          <w:lang w:eastAsia="es-ES"/>
        </w:rPr>
        <w:t>Maestría en Sistemas Computacionales</w:t>
      </w:r>
    </w:p>
    <w:p w14:paraId="3AF51D6A" w14:textId="77777777" w:rsidR="006E67AE" w:rsidRPr="00944432" w:rsidRDefault="006E67AE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lang w:eastAsia="es-ES"/>
        </w:rPr>
      </w:pPr>
    </w:p>
    <w:p w14:paraId="63DD59FE" w14:textId="526DB8A5" w:rsidR="004B3CFC" w:rsidRPr="006E67AE" w:rsidRDefault="00377CE3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  <w:lang w:eastAsia="es-ES"/>
        </w:rPr>
      </w:pPr>
      <w:r w:rsidRPr="006E67AE">
        <w:rPr>
          <w:rFonts w:ascii="Times New Roman" w:eastAsia="Times New Roman" w:hAnsi="Times New Roman" w:cs="Times New Roman"/>
          <w:b/>
          <w:smallCaps/>
          <w:sz w:val="36"/>
          <w:szCs w:val="36"/>
          <w:lang w:eastAsia="es-ES"/>
        </w:rPr>
        <w:t xml:space="preserve">MSC2526A – </w:t>
      </w:r>
      <w:r w:rsidR="00B9363E" w:rsidRPr="006E67AE">
        <w:rPr>
          <w:rFonts w:ascii="Times New Roman" w:eastAsia="Times New Roman" w:hAnsi="Times New Roman" w:cs="Times New Roman"/>
          <w:b/>
          <w:smallCaps/>
          <w:sz w:val="36"/>
          <w:szCs w:val="36"/>
          <w:lang w:eastAsia="es-ES"/>
        </w:rPr>
        <w:t>Programación para Análisis de Datos</w:t>
      </w:r>
    </w:p>
    <w:p w14:paraId="3DD2507F" w14:textId="05BB79BD" w:rsidR="00ED45F2" w:rsidRPr="006E67AE" w:rsidRDefault="009019B0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smallCaps/>
          <w:sz w:val="36"/>
          <w:szCs w:val="36"/>
          <w:lang w:eastAsia="es-ES"/>
        </w:rPr>
        <w:t>Primavera 2021</w:t>
      </w:r>
    </w:p>
    <w:p w14:paraId="4866EF34" w14:textId="77777777" w:rsidR="00ED45F2" w:rsidRDefault="00ED45F2" w:rsidP="0094443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1F0E8BF" w14:textId="77777777" w:rsidR="001042B7" w:rsidRDefault="001042B7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1DAD4C" w14:textId="547D9CE5" w:rsidR="001042B7" w:rsidRDefault="001042B7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1F8EA96" wp14:editId="29D093A1">
            <wp:extent cx="4006800" cy="32428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03-02 a la(s) 10.42.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7A47" w14:textId="77777777" w:rsidR="000E2703" w:rsidRPr="00ED45F2" w:rsidRDefault="000E2703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981E5E9" w14:textId="77777777" w:rsidR="003257EA" w:rsidRPr="00ED45F2" w:rsidRDefault="003257EA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dt>
      <w:sdtPr>
        <w:rPr>
          <w:rFonts w:ascii="Verdana" w:eastAsia="Times New Roman" w:hAnsi="Verdana" w:cs="Calibri"/>
          <w:b/>
          <w:bCs/>
          <w:i/>
          <w:smallCaps/>
          <w:color w:val="0070C0"/>
          <w:sz w:val="32"/>
          <w:szCs w:val="27"/>
          <w:lang w:eastAsia="es-ES"/>
        </w:rPr>
        <w:alias w:val="Título del trabajo"/>
        <w:tag w:val="Título del trabajo"/>
        <w:id w:val="-1258367379"/>
        <w:placeholder>
          <w:docPart w:val="82D73A1A8EB7534FA4A99415BA205DBE"/>
        </w:placeholder>
      </w:sdtPr>
      <w:sdtEndPr>
        <w:rPr>
          <w:szCs w:val="32"/>
        </w:rPr>
      </w:sdtEndPr>
      <w:sdtContent>
        <w:p w14:paraId="075E03F3" w14:textId="620BF6BB" w:rsidR="00ED45F2" w:rsidRPr="00E501DA" w:rsidRDefault="00944432" w:rsidP="00ED45F2">
          <w:pPr>
            <w:keepNext/>
            <w:spacing w:after="0" w:line="360" w:lineRule="auto"/>
            <w:jc w:val="center"/>
            <w:outlineLvl w:val="0"/>
            <w:rPr>
              <w:rFonts w:ascii="Verdana" w:eastAsia="Times New Roman" w:hAnsi="Verdana" w:cs="Calibri"/>
              <w:b/>
              <w:bCs/>
              <w:i/>
              <w:smallCaps/>
              <w:sz w:val="32"/>
              <w:szCs w:val="32"/>
              <w:lang w:eastAsia="es-ES"/>
            </w:rPr>
          </w:pPr>
          <w:r w:rsidRPr="00944432">
            <w:rPr>
              <w:rFonts w:ascii="Verdana" w:eastAsia="Times New Roman" w:hAnsi="Verdana" w:cs="Calibri"/>
              <w:b/>
              <w:bCs/>
              <w:iCs/>
              <w:smallCaps/>
              <w:color w:val="0070C0"/>
              <w:sz w:val="32"/>
              <w:szCs w:val="27"/>
              <w:lang w:eastAsia="es-ES"/>
            </w:rPr>
            <w:t>Título del Proyecto</w:t>
          </w:r>
        </w:p>
      </w:sdtContent>
    </w:sdt>
    <w:p w14:paraId="3CCA2EC2" w14:textId="77777777" w:rsidR="00ED45F2" w:rsidRPr="00ED45F2" w:rsidRDefault="00ED45F2" w:rsidP="00ED45F2">
      <w:pPr>
        <w:tabs>
          <w:tab w:val="center" w:pos="4419"/>
          <w:tab w:val="right" w:pos="883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70AC22" w14:textId="5D489DCB" w:rsidR="00ED45F2" w:rsidRPr="00ED45F2" w:rsidRDefault="003257EA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30"/>
          <w:szCs w:val="30"/>
          <w:lang w:eastAsia="es-ES"/>
        </w:rPr>
      </w:pPr>
      <w:r>
        <w:rPr>
          <w:rFonts w:ascii="Times New Roman" w:eastAsia="Times New Roman" w:hAnsi="Times New Roman" w:cs="Times New Roman"/>
          <w:smallCaps/>
          <w:sz w:val="30"/>
          <w:szCs w:val="30"/>
          <w:lang w:eastAsia="es-ES"/>
        </w:rPr>
        <w:t>Proyecto Final</w:t>
      </w:r>
    </w:p>
    <w:p w14:paraId="04885E29" w14:textId="45DA55C7" w:rsidR="003257EA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  <w:r w:rsidRPr="00ED45F2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Presenta: </w:t>
      </w:r>
    </w:p>
    <w:p w14:paraId="7E90FB25" w14:textId="77777777" w:rsidR="003257EA" w:rsidRDefault="003257EA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</w:p>
    <w:sdt>
      <w:sdtPr>
        <w:rPr>
          <w:rFonts w:ascii="Times New Roman" w:eastAsia="Times New Roman" w:hAnsi="Times New Roman" w:cs="Times New Roman"/>
          <w:sz w:val="26"/>
          <w:szCs w:val="26"/>
          <w:lang w:eastAsia="es-ES"/>
        </w:rPr>
        <w:alias w:val="Nombre de quien presenta"/>
        <w:tag w:val="Nombre de quien presenta"/>
        <w:id w:val="188963070"/>
        <w:placeholder>
          <w:docPart w:val="82D73A1A8EB7534FA4A99415BA205DBE"/>
        </w:placeholder>
      </w:sdtPr>
      <w:sdtEndPr>
        <w:rPr>
          <w:i/>
          <w:color w:val="0070C0"/>
        </w:rPr>
      </w:sdtEndPr>
      <w:sdtContent>
        <w:p w14:paraId="0A878D54" w14:textId="77777777" w:rsidR="006E67AE" w:rsidRDefault="00944432" w:rsidP="00ED45F2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i/>
              <w:color w:val="0070C0"/>
              <w:sz w:val="26"/>
              <w:szCs w:val="26"/>
              <w:lang w:eastAsia="es-ES"/>
            </w:rPr>
          </w:pPr>
          <w:r>
            <w:rPr>
              <w:rFonts w:ascii="Times New Roman" w:eastAsia="Calibri" w:hAnsi="Times New Roman" w:cs="Times New Roman"/>
              <w:i/>
              <w:color w:val="0070C0"/>
              <w:sz w:val="26"/>
              <w:szCs w:val="26"/>
              <w:lang w:eastAsia="es-ES"/>
            </w:rPr>
            <w:t xml:space="preserve">Nombre del Alumno, </w:t>
          </w:r>
        </w:p>
        <w:p w14:paraId="1AFFB9BF" w14:textId="7EEAA34C" w:rsidR="00ED45F2" w:rsidRPr="00E501DA" w:rsidRDefault="00944432" w:rsidP="00ED45F2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color w:val="0070C0"/>
              <w:sz w:val="26"/>
              <w:szCs w:val="26"/>
              <w:lang w:eastAsia="es-ES"/>
            </w:rPr>
          </w:pPr>
          <w:r>
            <w:rPr>
              <w:rFonts w:ascii="Times New Roman" w:eastAsia="Calibri" w:hAnsi="Times New Roman" w:cs="Times New Roman"/>
              <w:i/>
              <w:color w:val="0070C0"/>
              <w:sz w:val="26"/>
              <w:szCs w:val="26"/>
              <w:lang w:eastAsia="es-ES"/>
            </w:rPr>
            <w:t>Matrícula, Correo Electrónico</w:t>
          </w:r>
        </w:p>
      </w:sdtContent>
    </w:sdt>
    <w:p w14:paraId="01F7AF5D" w14:textId="7940C297" w:rsidR="001042B7" w:rsidRPr="00ED45F2" w:rsidRDefault="001042B7" w:rsidP="00B9363E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</w:p>
    <w:p w14:paraId="62164A2E" w14:textId="77777777"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</w:p>
    <w:p w14:paraId="0C28A041" w14:textId="7926FBE2" w:rsidR="00ED45F2" w:rsidRPr="00ED45F2" w:rsidRDefault="00ED45F2" w:rsidP="00ED45F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s-ES"/>
        </w:rPr>
      </w:pPr>
      <w:r w:rsidRPr="00ED45F2">
        <w:rPr>
          <w:rFonts w:ascii="Times New Roman" w:eastAsia="Times New Roman" w:hAnsi="Times New Roman" w:cs="Times New Roman"/>
          <w:sz w:val="26"/>
          <w:szCs w:val="26"/>
          <w:lang w:eastAsia="es-ES"/>
        </w:rPr>
        <w:t>Tlaquepaque, Jalisco.</w:t>
      </w:r>
      <w:r w:rsidR="001042B7">
        <w:rPr>
          <w:rFonts w:ascii="Times New Roman" w:eastAsia="Times New Roman" w:hAnsi="Times New Roman" w:cs="Times New Roman"/>
          <w:sz w:val="26"/>
          <w:szCs w:val="26"/>
          <w:lang w:eastAsia="es-ES"/>
        </w:rPr>
        <w:t xml:space="preserve"> </w:t>
      </w:r>
      <w:r w:rsidR="009019B0">
        <w:rPr>
          <w:rFonts w:ascii="Times New Roman" w:eastAsia="Times New Roman" w:hAnsi="Times New Roman" w:cs="Times New Roman"/>
          <w:sz w:val="26"/>
          <w:szCs w:val="26"/>
          <w:lang w:eastAsia="es-ES"/>
        </w:rPr>
        <w:t>Mayo de 2021</w:t>
      </w:r>
      <w:r w:rsidR="001042B7">
        <w:rPr>
          <w:rFonts w:ascii="Times New Roman" w:eastAsia="Times New Roman" w:hAnsi="Times New Roman" w:cs="Times New Roman"/>
          <w:sz w:val="26"/>
          <w:szCs w:val="26"/>
          <w:lang w:eastAsia="es-ES"/>
        </w:rPr>
        <w:t>.</w:t>
      </w:r>
    </w:p>
    <w:p w14:paraId="0D98936A" w14:textId="4AB5C536" w:rsidR="00BE1D24" w:rsidRPr="006E67AE" w:rsidRDefault="003257EA" w:rsidP="006E67AE">
      <w:pPr>
        <w:jc w:val="center"/>
        <w:rPr>
          <w:rFonts w:cs="Times New Roman (Cuerpo en alfa"/>
          <w:b/>
          <w:bCs/>
          <w:smallCaps/>
          <w:sz w:val="56"/>
          <w:szCs w:val="56"/>
        </w:rPr>
      </w:pPr>
      <w:r>
        <w:br w:type="page"/>
      </w:r>
      <w:r w:rsidR="006E67AE" w:rsidRPr="006E67AE">
        <w:rPr>
          <w:rFonts w:cs="Times New Roman (Cuerpo en alfa"/>
          <w:b/>
          <w:bCs/>
          <w:smallCaps/>
          <w:sz w:val="56"/>
          <w:szCs w:val="56"/>
        </w:rPr>
        <w:lastRenderedPageBreak/>
        <w:t>Resumen</w:t>
      </w:r>
    </w:p>
    <w:p w14:paraId="4524BB4D" w14:textId="2C597F94" w:rsidR="00944432" w:rsidRDefault="00036453" w:rsidP="00944432">
      <w:pPr>
        <w:jc w:val="both"/>
      </w:pPr>
      <w:r w:rsidRPr="00E501DA">
        <w:rPr>
          <w:i/>
          <w:color w:val="0070C0"/>
        </w:rPr>
        <w:t xml:space="preserve">[Hablar brevemente sobre las </w:t>
      </w:r>
      <w:r w:rsidR="006E67AE">
        <w:rPr>
          <w:i/>
          <w:color w:val="0070C0"/>
        </w:rPr>
        <w:t>secciones</w:t>
      </w:r>
      <w:r w:rsidRPr="00E501DA">
        <w:rPr>
          <w:i/>
          <w:color w:val="0070C0"/>
        </w:rPr>
        <w:t xml:space="preserve"> de este trabajo, y lo que se presenta en cada un</w:t>
      </w:r>
      <w:r w:rsidR="006E67AE">
        <w:rPr>
          <w:i/>
          <w:color w:val="0070C0"/>
        </w:rPr>
        <w:t>a de ellas.</w:t>
      </w:r>
      <w:r w:rsidRPr="00E501DA">
        <w:rPr>
          <w:i/>
          <w:color w:val="0070C0"/>
        </w:rPr>
        <w:t>]</w:t>
      </w:r>
      <w:r>
        <w:t xml:space="preserve"> </w:t>
      </w:r>
    </w:p>
    <w:p w14:paraId="01DF1979" w14:textId="77777777" w:rsidR="00944432" w:rsidRDefault="00036453" w:rsidP="00944432">
      <w:pPr>
        <w:jc w:val="both"/>
      </w:pPr>
      <w:r>
        <w:t xml:space="preserve">Se presenta una breve introducción a </w:t>
      </w:r>
      <w:r w:rsidRPr="00E501DA">
        <w:rPr>
          <w:i/>
          <w:color w:val="0070C0"/>
        </w:rPr>
        <w:t>[al problema principal que resuelve este trabajo]</w:t>
      </w:r>
      <w:r>
        <w:t xml:space="preserve">, el cual tiene como objetivo principal </w:t>
      </w:r>
      <w:r w:rsidRPr="00E501DA">
        <w:rPr>
          <w:i/>
          <w:color w:val="0070C0"/>
        </w:rPr>
        <w:t>[mencionar objetivo principal]</w:t>
      </w:r>
      <w:r>
        <w:t xml:space="preserve">, resolviendo de manera particular </w:t>
      </w:r>
      <w:r w:rsidRPr="00E501DA">
        <w:rPr>
          <w:i/>
          <w:color w:val="0070C0"/>
        </w:rPr>
        <w:t>[a los objetivos específicos</w:t>
      </w:r>
      <w:r w:rsidR="00E501DA" w:rsidRPr="00E501DA">
        <w:rPr>
          <w:i/>
          <w:color w:val="0070C0"/>
        </w:rPr>
        <w:t>]</w:t>
      </w:r>
      <w:r>
        <w:t xml:space="preserve">. </w:t>
      </w:r>
      <w:r w:rsidRPr="00E501DA">
        <w:rPr>
          <w:i/>
          <w:color w:val="0070C0"/>
        </w:rPr>
        <w:t>[Se presenta el desarrollo del traba</w:t>
      </w:r>
      <w:r w:rsidR="00E501DA" w:rsidRPr="00E501DA">
        <w:rPr>
          <w:i/>
          <w:color w:val="0070C0"/>
        </w:rPr>
        <w:t>jo y sus principales resultados</w:t>
      </w:r>
      <w:r w:rsidRPr="00E501DA">
        <w:rPr>
          <w:i/>
          <w:color w:val="0070C0"/>
        </w:rPr>
        <w:t>]</w:t>
      </w:r>
      <w:r w:rsidR="00E501DA">
        <w:t>.</w:t>
      </w:r>
      <w:r>
        <w:t xml:space="preserve"> Finalmente, </w:t>
      </w:r>
      <w:r w:rsidRPr="00E501DA">
        <w:rPr>
          <w:i/>
          <w:color w:val="0070C0"/>
        </w:rPr>
        <w:t>[se presentan las conclusiones del trabajo]</w:t>
      </w:r>
      <w:r>
        <w:t xml:space="preserve">. </w:t>
      </w:r>
    </w:p>
    <w:p w14:paraId="336C458B" w14:textId="4BE2FCD2" w:rsidR="00166D1B" w:rsidRPr="00944432" w:rsidRDefault="00036453" w:rsidP="00944432">
      <w:pPr>
        <w:jc w:val="both"/>
        <w:rPr>
          <w:i/>
          <w:color w:val="0070C0"/>
        </w:rPr>
      </w:pPr>
      <w:r w:rsidRPr="00E501DA">
        <w:rPr>
          <w:i/>
          <w:color w:val="0070C0"/>
        </w:rPr>
        <w:t xml:space="preserve">[Este resumen cuenta con </w:t>
      </w:r>
      <w:r w:rsidR="00E501DA" w:rsidRPr="00E501DA">
        <w:rPr>
          <w:i/>
          <w:color w:val="0070C0"/>
        </w:rPr>
        <w:t>1 cuartilla</w:t>
      </w:r>
      <w:r w:rsidRPr="00E501DA">
        <w:rPr>
          <w:i/>
          <w:color w:val="0070C0"/>
        </w:rPr>
        <w:t xml:space="preserve"> </w:t>
      </w:r>
      <w:r w:rsidR="00E501DA" w:rsidRPr="00E501DA">
        <w:rPr>
          <w:i/>
          <w:color w:val="0070C0"/>
        </w:rPr>
        <w:t xml:space="preserve">como </w:t>
      </w:r>
      <w:r w:rsidRPr="00E501DA">
        <w:rPr>
          <w:i/>
          <w:color w:val="0070C0"/>
        </w:rPr>
        <w:t>m</w:t>
      </w:r>
      <w:r w:rsidR="00E501DA" w:rsidRPr="00E501DA">
        <w:rPr>
          <w:i/>
          <w:color w:val="0070C0"/>
        </w:rPr>
        <w:t>áximo y se redacta hasta el final del proyecto</w:t>
      </w:r>
      <w:r w:rsidR="00944432">
        <w:rPr>
          <w:i/>
          <w:color w:val="0070C0"/>
        </w:rPr>
        <w:t>.</w:t>
      </w:r>
      <w:r w:rsidRPr="00E501DA">
        <w:rPr>
          <w:i/>
          <w:color w:val="0070C0"/>
        </w:rPr>
        <w:t>]</w:t>
      </w:r>
    </w:p>
    <w:p w14:paraId="5BB4BF55" w14:textId="77777777" w:rsidR="00166D1B" w:rsidRDefault="00166D1B">
      <w:r>
        <w:br w:type="page"/>
      </w:r>
    </w:p>
    <w:p w14:paraId="401D17EA" w14:textId="5E831510" w:rsidR="00036453" w:rsidRPr="006E67AE" w:rsidRDefault="00036453" w:rsidP="005E5EC6">
      <w:pPr>
        <w:pStyle w:val="TtuloIntro"/>
        <w:rPr>
          <w:rFonts w:cs="Times New Roman (Cuerpo en alfa"/>
          <w:b/>
          <w:bCs/>
          <w:smallCaps/>
          <w:sz w:val="56"/>
          <w:szCs w:val="56"/>
        </w:rPr>
      </w:pPr>
      <w:r w:rsidRPr="006E67AE">
        <w:rPr>
          <w:rFonts w:cs="Times New Roman (Cuerpo en alfa"/>
          <w:b/>
          <w:bCs/>
          <w:smallCaps/>
          <w:sz w:val="56"/>
          <w:szCs w:val="56"/>
        </w:rPr>
        <w:lastRenderedPageBreak/>
        <w:t>T</w:t>
      </w:r>
      <w:r w:rsidR="006E67AE" w:rsidRPr="006E67AE">
        <w:rPr>
          <w:rFonts w:cs="Times New Roman (Cuerpo en alfa"/>
          <w:b/>
          <w:bCs/>
          <w:smallCaps/>
          <w:sz w:val="56"/>
          <w:szCs w:val="56"/>
        </w:rPr>
        <w:t>abla de Contenidos</w:t>
      </w:r>
    </w:p>
    <w:p w14:paraId="372B4566" w14:textId="573925F3" w:rsidR="000377D9" w:rsidRPr="00944432" w:rsidRDefault="00944432" w:rsidP="006E67AE">
      <w:pPr>
        <w:jc w:val="both"/>
        <w:rPr>
          <w:i/>
          <w:iCs/>
        </w:rPr>
      </w:pPr>
      <w:r w:rsidRPr="00944432">
        <w:rPr>
          <w:i/>
          <w:iCs/>
          <w:color w:val="0070C0"/>
        </w:rPr>
        <w:t>[</w:t>
      </w:r>
      <w:r w:rsidR="00E501DA" w:rsidRPr="00944432">
        <w:rPr>
          <w:i/>
          <w:iCs/>
          <w:color w:val="0070C0"/>
        </w:rPr>
        <w:t xml:space="preserve">Es necesario mantener actualizada </w:t>
      </w:r>
      <w:r w:rsidR="006E67AE">
        <w:rPr>
          <w:i/>
          <w:iCs/>
          <w:color w:val="0070C0"/>
        </w:rPr>
        <w:t>esta</w:t>
      </w:r>
      <w:r w:rsidR="00E501DA" w:rsidRPr="00944432">
        <w:rPr>
          <w:i/>
          <w:iCs/>
          <w:color w:val="0070C0"/>
        </w:rPr>
        <w:t xml:space="preserve"> tabla dependiendo de cada elemen</w:t>
      </w:r>
      <w:r w:rsidR="002C3D33" w:rsidRPr="00944432">
        <w:rPr>
          <w:i/>
          <w:iCs/>
          <w:color w:val="0070C0"/>
        </w:rPr>
        <w:t>to que se vaya agregando.</w:t>
      </w:r>
      <w:r w:rsidRPr="00944432">
        <w:rPr>
          <w:i/>
          <w:iCs/>
          <w:color w:val="0070C0"/>
        </w:rPr>
        <w:t>]</w:t>
      </w:r>
    </w:p>
    <w:p w14:paraId="65949D11" w14:textId="32DF9988" w:rsidR="00121CEE" w:rsidRDefault="000377D9">
      <w:pPr>
        <w:pStyle w:val="TDC1"/>
        <w:tabs>
          <w:tab w:val="left" w:pos="420"/>
          <w:tab w:val="right" w:leader="dot" w:pos="8828"/>
        </w:tabs>
        <w:rPr>
          <w:rFonts w:cstheme="minorBidi"/>
          <w:b w:val="0"/>
          <w:bCs w:val="0"/>
          <w:caps w:val="0"/>
          <w:noProof/>
          <w:sz w:val="24"/>
          <w:szCs w:val="24"/>
          <w:lang w:val="es-MX" w:eastAsia="es-MX"/>
        </w:rPr>
      </w:pPr>
      <w:r>
        <w:fldChar w:fldCharType="begin"/>
      </w:r>
      <w:r>
        <w:instrText xml:space="preserve"> </w:instrText>
      </w:r>
      <w:r w:rsidR="00A1212F">
        <w:instrText>TOC</w:instrText>
      </w:r>
      <w:r>
        <w:instrText xml:space="preserve"> \o "1-4" \h \z \t "Tìtulo Intro;1" </w:instrText>
      </w:r>
      <w:r>
        <w:fldChar w:fldCharType="separate"/>
      </w:r>
      <w:hyperlink w:anchor="_Toc51781404" w:history="1">
        <w:r w:rsidR="00121CEE" w:rsidRPr="00B632D0">
          <w:rPr>
            <w:rStyle w:val="Hipervnculo"/>
            <w:noProof/>
          </w:rPr>
          <w:t>1.</w:t>
        </w:r>
        <w:r w:rsidR="00121CEE">
          <w:rPr>
            <w:rFonts w:cstheme="minorBidi"/>
            <w:b w:val="0"/>
            <w:bCs w:val="0"/>
            <w: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Objetivo de Investigación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_Toc51781404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4</w:t>
        </w:r>
        <w:r w:rsidR="00121CEE">
          <w:rPr>
            <w:noProof/>
            <w:webHidden/>
          </w:rPr>
          <w:fldChar w:fldCharType="end"/>
        </w:r>
      </w:hyperlink>
    </w:p>
    <w:p w14:paraId="115A7BE8" w14:textId="44A3B6DA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05" w:history="1">
        <w:r w:rsidR="00121CEE" w:rsidRPr="00B632D0">
          <w:rPr>
            <w:rStyle w:val="Hipervnculo"/>
            <w:noProof/>
          </w:rPr>
          <w:t>1.1.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Introducción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_Toc51781405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575027E1" w14:textId="4F639263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06" w:history="1">
        <w:r w:rsidR="00121CEE" w:rsidRPr="00B632D0">
          <w:rPr>
            <w:rStyle w:val="Hipervnculo"/>
            <w:noProof/>
          </w:rPr>
          <w:t>1.2.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Antecedentes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_Toc51781406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3916D036" w14:textId="2BBAD291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07" w:history="1">
        <w:r w:rsidR="00121CEE" w:rsidRPr="00B632D0">
          <w:rPr>
            <w:rStyle w:val="Hipervnculo"/>
            <w:noProof/>
          </w:rPr>
          <w:t>1.3.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Justificación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_Toc51781407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3B3E698E" w14:textId="41083C2F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08" w:history="1">
        <w:r w:rsidR="00121CEE" w:rsidRPr="00B632D0">
          <w:rPr>
            <w:rStyle w:val="Hipervnculo"/>
            <w:noProof/>
          </w:rPr>
          <w:t>1.4.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Problema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_Toc51781408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6464406E" w14:textId="5A44F3A5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09" w:history="1">
        <w:r w:rsidR="00121CEE" w:rsidRPr="00B632D0">
          <w:rPr>
            <w:rStyle w:val="Hipervnculo"/>
            <w:noProof/>
          </w:rPr>
          <w:t>1.5.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Hipótesis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_Toc51781409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75089F9D" w14:textId="5FC45118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10" w:history="1">
        <w:r w:rsidR="00121CEE" w:rsidRPr="00B632D0">
          <w:rPr>
            <w:rStyle w:val="Hipervnculo"/>
            <w:noProof/>
          </w:rPr>
          <w:t>1.6.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Objetivos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_Toc51781410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66E03A33" w14:textId="1B135435" w:rsidR="00121CEE" w:rsidRDefault="007B3CAC">
      <w:pPr>
        <w:pStyle w:val="TDC4"/>
        <w:tabs>
          <w:tab w:val="left" w:pos="1470"/>
          <w:tab w:val="right" w:leader="dot" w:pos="8828"/>
        </w:tabs>
        <w:rPr>
          <w:rFonts w:cstheme="minorBidi"/>
          <w:noProof/>
          <w:sz w:val="24"/>
          <w:szCs w:val="24"/>
          <w:lang w:val="es-MX" w:eastAsia="es-MX"/>
        </w:rPr>
      </w:pPr>
      <w:hyperlink w:anchor="_Toc51781411" w:history="1">
        <w:r w:rsidR="00121CEE" w:rsidRPr="00B632D0">
          <w:rPr>
            <w:rStyle w:val="Hipervnculo"/>
            <w:noProof/>
          </w:rPr>
          <w:t>1.6.1.</w:t>
        </w:r>
        <w:r w:rsidR="00121CEE">
          <w:rPr>
            <w:rFonts w:cstheme="minorBidi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Objetivo General: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_Toc51781411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4325B395" w14:textId="5BDEB591" w:rsidR="00121CEE" w:rsidRDefault="007B3CAC">
      <w:pPr>
        <w:pStyle w:val="TDC4"/>
        <w:tabs>
          <w:tab w:val="left" w:pos="1470"/>
          <w:tab w:val="right" w:leader="dot" w:pos="8828"/>
        </w:tabs>
        <w:rPr>
          <w:rFonts w:cstheme="minorBidi"/>
          <w:noProof/>
          <w:sz w:val="24"/>
          <w:szCs w:val="24"/>
          <w:lang w:val="es-MX" w:eastAsia="es-MX"/>
        </w:rPr>
      </w:pPr>
      <w:hyperlink w:anchor="_Toc51781412" w:history="1">
        <w:r w:rsidR="00121CEE" w:rsidRPr="00B632D0">
          <w:rPr>
            <w:rStyle w:val="Hipervnculo"/>
            <w:noProof/>
          </w:rPr>
          <w:t>1.6.2.</w:t>
        </w:r>
        <w:r w:rsidR="00121CEE">
          <w:rPr>
            <w:rFonts w:cstheme="minorBidi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Objetivos Específicos: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_Toc51781412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18673B0A" w14:textId="14FF1BCD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13" w:history="1">
        <w:r w:rsidR="00121CEE" w:rsidRPr="00B632D0">
          <w:rPr>
            <w:rStyle w:val="Hipervnculo"/>
            <w:noProof/>
          </w:rPr>
          <w:t>1.7.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Novedad científica, tecnológica o aportación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_Toc51781413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5</w:t>
        </w:r>
        <w:r w:rsidR="00121CEE">
          <w:rPr>
            <w:noProof/>
            <w:webHidden/>
          </w:rPr>
          <w:fldChar w:fldCharType="end"/>
        </w:r>
      </w:hyperlink>
    </w:p>
    <w:p w14:paraId="4B50B54A" w14:textId="55DCDF14" w:rsidR="00121CEE" w:rsidRDefault="007B3CAC">
      <w:pPr>
        <w:pStyle w:val="TDC1"/>
        <w:tabs>
          <w:tab w:val="left" w:pos="420"/>
          <w:tab w:val="right" w:leader="dot" w:pos="8828"/>
        </w:tabs>
        <w:rPr>
          <w:rFonts w:cstheme="minorBidi"/>
          <w:b w:val="0"/>
          <w:bCs w:val="0"/>
          <w:caps w:val="0"/>
          <w:noProof/>
          <w:sz w:val="24"/>
          <w:szCs w:val="24"/>
          <w:lang w:val="es-MX" w:eastAsia="es-MX"/>
        </w:rPr>
      </w:pPr>
      <w:hyperlink w:anchor="_Toc51781414" w:history="1">
        <w:r w:rsidR="00121CEE" w:rsidRPr="00B632D0">
          <w:rPr>
            <w:rStyle w:val="Hipervnculo"/>
            <w:noProof/>
          </w:rPr>
          <w:t>2.</w:t>
        </w:r>
        <w:r w:rsidR="00121CEE">
          <w:rPr>
            <w:rFonts w:cstheme="minorBidi"/>
            <w:b w:val="0"/>
            <w:bCs w:val="0"/>
            <w: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Obtención de los Datos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_Toc51781414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6</w:t>
        </w:r>
        <w:r w:rsidR="00121CEE">
          <w:rPr>
            <w:noProof/>
            <w:webHidden/>
          </w:rPr>
          <w:fldChar w:fldCharType="end"/>
        </w:r>
      </w:hyperlink>
    </w:p>
    <w:p w14:paraId="7247BCBC" w14:textId="7E7D7D42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15" w:history="1">
        <w:r w:rsidR="00121CEE" w:rsidRPr="00B632D0">
          <w:rPr>
            <w:rStyle w:val="Hipervnculo"/>
            <w:iCs/>
            <w:noProof/>
          </w:rPr>
          <w:t>2.1.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iCs/>
            <w:noProof/>
          </w:rPr>
          <w:t>Proceso de obtención de los datos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_Toc51781415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7</w:t>
        </w:r>
        <w:r w:rsidR="00121CEE">
          <w:rPr>
            <w:noProof/>
            <w:webHidden/>
          </w:rPr>
          <w:fldChar w:fldCharType="end"/>
        </w:r>
      </w:hyperlink>
    </w:p>
    <w:p w14:paraId="452064DE" w14:textId="29FB6900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16" w:history="1">
        <w:r w:rsidR="00121CEE" w:rsidRPr="00B632D0">
          <w:rPr>
            <w:rStyle w:val="Hipervnculo"/>
            <w:noProof/>
          </w:rPr>
          <w:t>2.2.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Conclusiones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_Toc51781416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7</w:t>
        </w:r>
        <w:r w:rsidR="00121CEE">
          <w:rPr>
            <w:noProof/>
            <w:webHidden/>
          </w:rPr>
          <w:fldChar w:fldCharType="end"/>
        </w:r>
      </w:hyperlink>
    </w:p>
    <w:p w14:paraId="06CA7A22" w14:textId="77EFC050" w:rsidR="00121CEE" w:rsidRDefault="007B3CAC">
      <w:pPr>
        <w:pStyle w:val="TDC1"/>
        <w:tabs>
          <w:tab w:val="left" w:pos="420"/>
          <w:tab w:val="right" w:leader="dot" w:pos="8828"/>
        </w:tabs>
        <w:rPr>
          <w:rFonts w:cstheme="minorBidi"/>
          <w:b w:val="0"/>
          <w:bCs w:val="0"/>
          <w:caps w:val="0"/>
          <w:noProof/>
          <w:sz w:val="24"/>
          <w:szCs w:val="24"/>
          <w:lang w:val="es-MX" w:eastAsia="es-MX"/>
        </w:rPr>
      </w:pPr>
      <w:hyperlink w:anchor="_Toc51781417" w:history="1">
        <w:r w:rsidR="00121CEE" w:rsidRPr="00B632D0">
          <w:rPr>
            <w:rStyle w:val="Hipervnculo"/>
            <w:noProof/>
          </w:rPr>
          <w:t>3.</w:t>
        </w:r>
        <w:r w:rsidR="00121CEE">
          <w:rPr>
            <w:rFonts w:cstheme="minorBidi"/>
            <w:b w:val="0"/>
            <w:bCs w:val="0"/>
            <w: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Preparación de los Datos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_Toc51781417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8</w:t>
        </w:r>
        <w:r w:rsidR="00121CEE">
          <w:rPr>
            <w:noProof/>
            <w:webHidden/>
          </w:rPr>
          <w:fldChar w:fldCharType="end"/>
        </w:r>
      </w:hyperlink>
    </w:p>
    <w:p w14:paraId="20BC29E5" w14:textId="2E22AF49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18" w:history="1">
        <w:r w:rsidR="00121CEE" w:rsidRPr="00B632D0">
          <w:rPr>
            <w:rStyle w:val="Hipervnculo"/>
            <w:noProof/>
          </w:rPr>
          <w:t>3.1.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Proceso de preparación de los datos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_Toc51781418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9</w:t>
        </w:r>
        <w:r w:rsidR="00121CEE">
          <w:rPr>
            <w:noProof/>
            <w:webHidden/>
          </w:rPr>
          <w:fldChar w:fldCharType="end"/>
        </w:r>
      </w:hyperlink>
    </w:p>
    <w:p w14:paraId="6D9FEADD" w14:textId="25CEE849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19" w:history="1">
        <w:r w:rsidR="00121CEE" w:rsidRPr="00B632D0">
          <w:rPr>
            <w:rStyle w:val="Hipervnculo"/>
            <w:noProof/>
          </w:rPr>
          <w:t>3.2.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Conclusiones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_Toc51781419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9</w:t>
        </w:r>
        <w:r w:rsidR="00121CEE">
          <w:rPr>
            <w:noProof/>
            <w:webHidden/>
          </w:rPr>
          <w:fldChar w:fldCharType="end"/>
        </w:r>
      </w:hyperlink>
    </w:p>
    <w:p w14:paraId="2B0214BA" w14:textId="4B9CC800" w:rsidR="00121CEE" w:rsidRDefault="007B3CAC">
      <w:pPr>
        <w:pStyle w:val="TDC1"/>
        <w:tabs>
          <w:tab w:val="left" w:pos="420"/>
          <w:tab w:val="right" w:leader="dot" w:pos="8828"/>
        </w:tabs>
        <w:rPr>
          <w:rFonts w:cstheme="minorBidi"/>
          <w:b w:val="0"/>
          <w:bCs w:val="0"/>
          <w:caps w:val="0"/>
          <w:noProof/>
          <w:sz w:val="24"/>
          <w:szCs w:val="24"/>
          <w:lang w:val="es-MX" w:eastAsia="es-MX"/>
        </w:rPr>
      </w:pPr>
      <w:hyperlink w:anchor="_Toc51781420" w:history="1">
        <w:r w:rsidR="00121CEE" w:rsidRPr="00B632D0">
          <w:rPr>
            <w:rStyle w:val="Hipervnculo"/>
            <w:noProof/>
          </w:rPr>
          <w:t>4.</w:t>
        </w:r>
        <w:r w:rsidR="00121CEE">
          <w:rPr>
            <w:rFonts w:cstheme="minorBidi"/>
            <w:b w:val="0"/>
            <w:bCs w:val="0"/>
            <w: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Exploración de los Datos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_Toc51781420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10</w:t>
        </w:r>
        <w:r w:rsidR="00121CEE">
          <w:rPr>
            <w:noProof/>
            <w:webHidden/>
          </w:rPr>
          <w:fldChar w:fldCharType="end"/>
        </w:r>
      </w:hyperlink>
    </w:p>
    <w:p w14:paraId="09E1E18A" w14:textId="7AD525F7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21" w:history="1">
        <w:r w:rsidR="00121CEE" w:rsidRPr="00B632D0">
          <w:rPr>
            <w:rStyle w:val="Hipervnculo"/>
            <w:noProof/>
          </w:rPr>
          <w:t>4.1.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Proceso de exploración de los datos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_Toc51781421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11</w:t>
        </w:r>
        <w:r w:rsidR="00121CEE">
          <w:rPr>
            <w:noProof/>
            <w:webHidden/>
          </w:rPr>
          <w:fldChar w:fldCharType="end"/>
        </w:r>
      </w:hyperlink>
    </w:p>
    <w:p w14:paraId="399626ED" w14:textId="6ED290C6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22" w:history="1">
        <w:r w:rsidR="00121CEE" w:rsidRPr="00B632D0">
          <w:rPr>
            <w:rStyle w:val="Hipervnculo"/>
            <w:noProof/>
          </w:rPr>
          <w:t>4.2.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Conclusiones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_Toc51781422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11</w:t>
        </w:r>
        <w:r w:rsidR="00121CEE">
          <w:rPr>
            <w:noProof/>
            <w:webHidden/>
          </w:rPr>
          <w:fldChar w:fldCharType="end"/>
        </w:r>
      </w:hyperlink>
    </w:p>
    <w:p w14:paraId="506029FD" w14:textId="23109654" w:rsidR="00121CEE" w:rsidRDefault="007B3CAC">
      <w:pPr>
        <w:pStyle w:val="TDC1"/>
        <w:tabs>
          <w:tab w:val="left" w:pos="420"/>
          <w:tab w:val="right" w:leader="dot" w:pos="8828"/>
        </w:tabs>
        <w:rPr>
          <w:rFonts w:cstheme="minorBidi"/>
          <w:b w:val="0"/>
          <w:bCs w:val="0"/>
          <w:caps w:val="0"/>
          <w:noProof/>
          <w:sz w:val="24"/>
          <w:szCs w:val="24"/>
          <w:lang w:val="es-MX" w:eastAsia="es-MX"/>
        </w:rPr>
      </w:pPr>
      <w:hyperlink w:anchor="_Toc51781423" w:history="1">
        <w:r w:rsidR="00121CEE" w:rsidRPr="00B632D0">
          <w:rPr>
            <w:rStyle w:val="Hipervnculo"/>
            <w:noProof/>
          </w:rPr>
          <w:t>5.</w:t>
        </w:r>
        <w:r w:rsidR="00121CEE">
          <w:rPr>
            <w:rFonts w:cstheme="minorBidi"/>
            <w:b w:val="0"/>
            <w:bCs w:val="0"/>
            <w: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Construcción de Modelos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_Toc51781423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12</w:t>
        </w:r>
        <w:r w:rsidR="00121CEE">
          <w:rPr>
            <w:noProof/>
            <w:webHidden/>
          </w:rPr>
          <w:fldChar w:fldCharType="end"/>
        </w:r>
      </w:hyperlink>
    </w:p>
    <w:p w14:paraId="1437AB3A" w14:textId="587E29C3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24" w:history="1">
        <w:r w:rsidR="00121CEE" w:rsidRPr="00B632D0">
          <w:rPr>
            <w:rStyle w:val="Hipervnculo"/>
            <w:noProof/>
          </w:rPr>
          <w:t>5.1.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Proceso de construcción de modelos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_Toc51781424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13</w:t>
        </w:r>
        <w:r w:rsidR="00121CEE">
          <w:rPr>
            <w:noProof/>
            <w:webHidden/>
          </w:rPr>
          <w:fldChar w:fldCharType="end"/>
        </w:r>
      </w:hyperlink>
    </w:p>
    <w:p w14:paraId="36B07B28" w14:textId="40C3F558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25" w:history="1">
        <w:r w:rsidR="00121CEE" w:rsidRPr="00B632D0">
          <w:rPr>
            <w:rStyle w:val="Hipervnculo"/>
            <w:noProof/>
          </w:rPr>
          <w:t>5.2.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Conclusiones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_Toc51781425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13</w:t>
        </w:r>
        <w:r w:rsidR="00121CEE">
          <w:rPr>
            <w:noProof/>
            <w:webHidden/>
          </w:rPr>
          <w:fldChar w:fldCharType="end"/>
        </w:r>
      </w:hyperlink>
    </w:p>
    <w:p w14:paraId="2B717204" w14:textId="5BD45A65" w:rsidR="00121CEE" w:rsidRDefault="007B3CAC">
      <w:pPr>
        <w:pStyle w:val="TDC1"/>
        <w:tabs>
          <w:tab w:val="left" w:pos="420"/>
          <w:tab w:val="right" w:leader="dot" w:pos="8828"/>
        </w:tabs>
        <w:rPr>
          <w:rFonts w:cstheme="minorBidi"/>
          <w:b w:val="0"/>
          <w:bCs w:val="0"/>
          <w:caps w:val="0"/>
          <w:noProof/>
          <w:sz w:val="24"/>
          <w:szCs w:val="24"/>
          <w:lang w:val="es-MX" w:eastAsia="es-MX"/>
        </w:rPr>
      </w:pPr>
      <w:hyperlink w:anchor="_Toc51781426" w:history="1">
        <w:r w:rsidR="00121CEE" w:rsidRPr="00B632D0">
          <w:rPr>
            <w:rStyle w:val="Hipervnculo"/>
            <w:noProof/>
          </w:rPr>
          <w:t>6.</w:t>
        </w:r>
        <w:r w:rsidR="00121CEE">
          <w:rPr>
            <w:rFonts w:cstheme="minorBidi"/>
            <w:b w:val="0"/>
            <w:bCs w:val="0"/>
            <w: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Presentación de Resultados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_Toc51781426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14</w:t>
        </w:r>
        <w:r w:rsidR="00121CEE">
          <w:rPr>
            <w:noProof/>
            <w:webHidden/>
          </w:rPr>
          <w:fldChar w:fldCharType="end"/>
        </w:r>
      </w:hyperlink>
    </w:p>
    <w:p w14:paraId="3A2FDE0B" w14:textId="45E083AF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27" w:history="1">
        <w:r w:rsidR="00121CEE" w:rsidRPr="00B632D0">
          <w:rPr>
            <w:rStyle w:val="Hipervnculo"/>
            <w:noProof/>
          </w:rPr>
          <w:t>6.1.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Presentación de resultados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_Toc51781427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15</w:t>
        </w:r>
        <w:r w:rsidR="00121CEE">
          <w:rPr>
            <w:noProof/>
            <w:webHidden/>
          </w:rPr>
          <w:fldChar w:fldCharType="end"/>
        </w:r>
      </w:hyperlink>
    </w:p>
    <w:p w14:paraId="596616A0" w14:textId="541B82AB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28" w:history="1">
        <w:r w:rsidR="00121CEE" w:rsidRPr="00B632D0">
          <w:rPr>
            <w:rStyle w:val="Hipervnculo"/>
            <w:noProof/>
          </w:rPr>
          <w:t>6.2.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Conclusiones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_Toc51781428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15</w:t>
        </w:r>
        <w:r w:rsidR="00121CEE">
          <w:rPr>
            <w:noProof/>
            <w:webHidden/>
          </w:rPr>
          <w:fldChar w:fldCharType="end"/>
        </w:r>
      </w:hyperlink>
    </w:p>
    <w:p w14:paraId="3C7ECEAB" w14:textId="1A64F835" w:rsidR="00121CEE" w:rsidRDefault="007B3CAC">
      <w:pPr>
        <w:pStyle w:val="TDC1"/>
        <w:tabs>
          <w:tab w:val="left" w:pos="420"/>
          <w:tab w:val="right" w:leader="dot" w:pos="8828"/>
        </w:tabs>
        <w:rPr>
          <w:rFonts w:cstheme="minorBidi"/>
          <w:b w:val="0"/>
          <w:bCs w:val="0"/>
          <w:caps w:val="0"/>
          <w:noProof/>
          <w:sz w:val="24"/>
          <w:szCs w:val="24"/>
          <w:lang w:val="es-MX" w:eastAsia="es-MX"/>
        </w:rPr>
      </w:pPr>
      <w:hyperlink w:anchor="_Toc51781429" w:history="1">
        <w:r w:rsidR="00121CEE" w:rsidRPr="00B632D0">
          <w:rPr>
            <w:rStyle w:val="Hipervnculo"/>
            <w:noProof/>
          </w:rPr>
          <w:t>7.</w:t>
        </w:r>
        <w:r w:rsidR="00121CEE">
          <w:rPr>
            <w:rFonts w:cstheme="minorBidi"/>
            <w:b w:val="0"/>
            <w:bCs w:val="0"/>
            <w: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noProof/>
          </w:rPr>
          <w:t>Conclusiones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_Toc51781429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16</w:t>
        </w:r>
        <w:r w:rsidR="00121CEE">
          <w:rPr>
            <w:noProof/>
            <w:webHidden/>
          </w:rPr>
          <w:fldChar w:fldCharType="end"/>
        </w:r>
      </w:hyperlink>
    </w:p>
    <w:p w14:paraId="67CB4817" w14:textId="4A1A71A2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30" w:history="1">
        <w:r w:rsidR="00121CEE" w:rsidRPr="00B632D0">
          <w:rPr>
            <w:rStyle w:val="Hipervnculo"/>
            <w:iCs/>
            <w:noProof/>
          </w:rPr>
          <w:t>7.1.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iCs/>
            <w:noProof/>
          </w:rPr>
          <w:t>Conclusiones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_Toc51781430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17</w:t>
        </w:r>
        <w:r w:rsidR="00121CEE">
          <w:rPr>
            <w:noProof/>
            <w:webHidden/>
          </w:rPr>
          <w:fldChar w:fldCharType="end"/>
        </w:r>
      </w:hyperlink>
    </w:p>
    <w:p w14:paraId="7C998F9D" w14:textId="01D33D93" w:rsidR="00121CEE" w:rsidRDefault="007B3CAC">
      <w:pPr>
        <w:pStyle w:val="TDC2"/>
        <w:tabs>
          <w:tab w:val="left" w:pos="840"/>
          <w:tab w:val="right" w:leader="dot" w:pos="8828"/>
        </w:tabs>
        <w:rPr>
          <w:rFonts w:cstheme="minorBidi"/>
          <w:smallCaps w:val="0"/>
          <w:noProof/>
          <w:sz w:val="24"/>
          <w:szCs w:val="24"/>
          <w:lang w:val="es-MX" w:eastAsia="es-MX"/>
        </w:rPr>
      </w:pPr>
      <w:hyperlink w:anchor="_Toc51781431" w:history="1">
        <w:r w:rsidR="00121CEE" w:rsidRPr="00B632D0">
          <w:rPr>
            <w:rStyle w:val="Hipervnculo"/>
            <w:iCs/>
            <w:noProof/>
          </w:rPr>
          <w:t>7.2.</w:t>
        </w:r>
        <w:r w:rsidR="00121CEE">
          <w:rPr>
            <w:rFonts w:cstheme="minorBidi"/>
            <w:smallCaps w:val="0"/>
            <w:noProof/>
            <w:sz w:val="24"/>
            <w:szCs w:val="24"/>
            <w:lang w:val="es-MX" w:eastAsia="es-MX"/>
          </w:rPr>
          <w:tab/>
        </w:r>
        <w:r w:rsidR="00121CEE" w:rsidRPr="00B632D0">
          <w:rPr>
            <w:rStyle w:val="Hipervnculo"/>
            <w:iCs/>
            <w:noProof/>
          </w:rPr>
          <w:t>Trabajo a Futuro</w:t>
        </w:r>
        <w:r w:rsidR="00121CEE">
          <w:rPr>
            <w:noProof/>
            <w:webHidden/>
          </w:rPr>
          <w:tab/>
        </w:r>
        <w:r w:rsidR="00121CEE">
          <w:rPr>
            <w:noProof/>
            <w:webHidden/>
          </w:rPr>
          <w:fldChar w:fldCharType="begin"/>
        </w:r>
        <w:r w:rsidR="00121CEE">
          <w:rPr>
            <w:noProof/>
            <w:webHidden/>
          </w:rPr>
          <w:instrText xml:space="preserve"> PAGEREF _Toc51781431 \h </w:instrText>
        </w:r>
        <w:r w:rsidR="00121CEE">
          <w:rPr>
            <w:noProof/>
            <w:webHidden/>
          </w:rPr>
        </w:r>
        <w:r w:rsidR="00121CEE">
          <w:rPr>
            <w:noProof/>
            <w:webHidden/>
          </w:rPr>
          <w:fldChar w:fldCharType="separate"/>
        </w:r>
        <w:r w:rsidR="00121CEE">
          <w:rPr>
            <w:noProof/>
            <w:webHidden/>
          </w:rPr>
          <w:t>17</w:t>
        </w:r>
        <w:r w:rsidR="00121CEE">
          <w:rPr>
            <w:noProof/>
            <w:webHidden/>
          </w:rPr>
          <w:fldChar w:fldCharType="end"/>
        </w:r>
      </w:hyperlink>
    </w:p>
    <w:p w14:paraId="33C805B8" w14:textId="2A278481" w:rsidR="00036453" w:rsidRDefault="000377D9" w:rsidP="00AB27EF">
      <w:r>
        <w:fldChar w:fldCharType="end"/>
      </w:r>
      <w:r w:rsidR="00036453">
        <w:br w:type="page"/>
      </w:r>
    </w:p>
    <w:p w14:paraId="1B904208" w14:textId="77777777" w:rsidR="00FD0061" w:rsidRDefault="00FD0061" w:rsidP="00AB27EF"/>
    <w:p w14:paraId="0841ECC0" w14:textId="77777777" w:rsidR="006D538D" w:rsidRDefault="006D538D" w:rsidP="00AB27EF"/>
    <w:p w14:paraId="64242BEF" w14:textId="77777777" w:rsidR="006D538D" w:rsidRDefault="006D538D" w:rsidP="00AB27EF"/>
    <w:p w14:paraId="5AB653C7" w14:textId="77777777" w:rsidR="006D538D" w:rsidRDefault="006D538D" w:rsidP="00AB27EF"/>
    <w:p w14:paraId="124EBC98" w14:textId="77777777" w:rsidR="006D538D" w:rsidRDefault="006D538D" w:rsidP="00AB27EF"/>
    <w:p w14:paraId="71A5C74B" w14:textId="0046C69F" w:rsidR="00036453" w:rsidRPr="006E67AE" w:rsidRDefault="00B9363E" w:rsidP="006E67AE">
      <w:pPr>
        <w:pStyle w:val="Ttulo1"/>
      </w:pPr>
      <w:bookmarkStart w:id="0" w:name="_Toc51781404"/>
      <w:r w:rsidRPr="006E67AE">
        <w:rPr>
          <w:rStyle w:val="Ttulo1Car"/>
          <w:b/>
          <w:bCs/>
          <w:smallCaps/>
        </w:rPr>
        <w:t>Objetivo de Investigación</w:t>
      </w:r>
      <w:bookmarkEnd w:id="0"/>
    </w:p>
    <w:p w14:paraId="7FDB6B4C" w14:textId="6609C027" w:rsidR="0080328A" w:rsidRDefault="00036453" w:rsidP="00E501DA">
      <w:pPr>
        <w:jc w:val="both"/>
        <w:rPr>
          <w:rStyle w:val="nfasissutil"/>
        </w:rPr>
      </w:pPr>
      <w:r w:rsidRPr="00290362">
        <w:rPr>
          <w:rStyle w:val="nfasissutil"/>
          <w:b/>
        </w:rPr>
        <w:t>Resumen:</w:t>
      </w:r>
      <w:r w:rsidRPr="006D538D">
        <w:rPr>
          <w:rStyle w:val="nfasissutil"/>
        </w:rPr>
        <w:t xml:space="preserve"> En </w:t>
      </w:r>
      <w:r w:rsidR="00E501DA">
        <w:rPr>
          <w:rStyle w:val="nfasissutil"/>
        </w:rPr>
        <w:t>esta sección se presenta</w:t>
      </w:r>
      <w:r w:rsidR="004F464B">
        <w:rPr>
          <w:rStyle w:val="nfasissutil"/>
        </w:rPr>
        <w:t xml:space="preserve"> </w:t>
      </w:r>
      <w:r w:rsidR="006D538D" w:rsidRPr="00E501DA">
        <w:rPr>
          <w:rStyle w:val="nfasissutil"/>
          <w:color w:val="0070C0"/>
        </w:rPr>
        <w:t>[</w:t>
      </w:r>
      <w:r w:rsidR="00E501DA" w:rsidRPr="00E501DA">
        <w:rPr>
          <w:rStyle w:val="nfasissutil"/>
          <w:color w:val="0070C0"/>
        </w:rPr>
        <w:t>escribir un pequeño resumen de un párrafo que explique el contenido de esta sección</w:t>
      </w:r>
      <w:r w:rsidR="00944432">
        <w:rPr>
          <w:rStyle w:val="nfasissutil"/>
          <w:color w:val="0070C0"/>
        </w:rPr>
        <w:t xml:space="preserve">, donde </w:t>
      </w:r>
      <w:r w:rsidR="00944432">
        <w:rPr>
          <w:i/>
          <w:iCs/>
          <w:color w:val="0070C0"/>
        </w:rPr>
        <w:t>e</w:t>
      </w:r>
      <w:r w:rsidR="00944432" w:rsidRPr="00944432">
        <w:rPr>
          <w:i/>
          <w:iCs/>
          <w:color w:val="0070C0"/>
        </w:rPr>
        <w:t xml:space="preserve">l propósito principal es asegurarse de que </w:t>
      </w:r>
      <w:r w:rsidR="00944432">
        <w:rPr>
          <w:i/>
          <w:iCs/>
          <w:color w:val="0070C0"/>
        </w:rPr>
        <w:t>se</w:t>
      </w:r>
      <w:r w:rsidR="00944432" w:rsidRPr="00944432">
        <w:rPr>
          <w:i/>
          <w:iCs/>
          <w:color w:val="0070C0"/>
        </w:rPr>
        <w:t xml:space="preserve"> comprenda el qué, cómo y por qué del proyecto</w:t>
      </w:r>
      <w:r w:rsidR="00944432">
        <w:rPr>
          <w:i/>
          <w:iCs/>
          <w:color w:val="0070C0"/>
        </w:rPr>
        <w:t xml:space="preserve">, teniendo </w:t>
      </w:r>
      <w:r w:rsidR="00944432" w:rsidRPr="00944432">
        <w:rPr>
          <w:i/>
          <w:iCs/>
          <w:color w:val="0070C0"/>
        </w:rPr>
        <w:t>clar</w:t>
      </w:r>
      <w:r w:rsidR="00944432">
        <w:rPr>
          <w:i/>
          <w:iCs/>
          <w:color w:val="0070C0"/>
        </w:rPr>
        <w:t>o</w:t>
      </w:r>
      <w:r w:rsidR="00944432" w:rsidRPr="00944432">
        <w:rPr>
          <w:i/>
          <w:iCs/>
          <w:color w:val="0070C0"/>
        </w:rPr>
        <w:t xml:space="preserve"> </w:t>
      </w:r>
      <w:r w:rsidR="00944432">
        <w:rPr>
          <w:i/>
          <w:iCs/>
          <w:color w:val="0070C0"/>
        </w:rPr>
        <w:t>el objetivo</w:t>
      </w:r>
      <w:r w:rsidR="00944432" w:rsidRPr="00944432">
        <w:rPr>
          <w:i/>
          <w:iCs/>
          <w:color w:val="0070C0"/>
        </w:rPr>
        <w:t xml:space="preserve"> que se pretende </w:t>
      </w:r>
      <w:r w:rsidR="00944432">
        <w:rPr>
          <w:i/>
          <w:iCs/>
          <w:color w:val="0070C0"/>
        </w:rPr>
        <w:t>cumplir</w:t>
      </w:r>
      <w:r w:rsidR="00944432" w:rsidRPr="00944432">
        <w:rPr>
          <w:i/>
          <w:iCs/>
          <w:color w:val="0070C0"/>
        </w:rPr>
        <w:t xml:space="preserve"> con la ayuda de los datos</w:t>
      </w:r>
      <w:r w:rsidR="006D538D" w:rsidRPr="00E501DA">
        <w:rPr>
          <w:rStyle w:val="nfasissutil"/>
          <w:color w:val="0070C0"/>
        </w:rPr>
        <w:t>]</w:t>
      </w:r>
      <w:r w:rsidR="006D538D" w:rsidRPr="006D538D">
        <w:rPr>
          <w:rStyle w:val="nfasissutil"/>
        </w:rPr>
        <w:t>.</w:t>
      </w:r>
    </w:p>
    <w:p w14:paraId="1FB047E9" w14:textId="77777777" w:rsidR="0080328A" w:rsidRDefault="0080328A" w:rsidP="00AB27EF">
      <w:pPr>
        <w:rPr>
          <w:rStyle w:val="nfasissutil"/>
        </w:rPr>
      </w:pPr>
      <w:r>
        <w:rPr>
          <w:rStyle w:val="nfasissutil"/>
        </w:rPr>
        <w:br w:type="page"/>
      </w:r>
    </w:p>
    <w:p w14:paraId="48C36E84" w14:textId="77777777" w:rsidR="001F6298" w:rsidRPr="005E5EC6" w:rsidRDefault="001F6298" w:rsidP="00944432">
      <w:pPr>
        <w:pStyle w:val="Ttulo2"/>
        <w:numPr>
          <w:ilvl w:val="1"/>
          <w:numId w:val="1"/>
        </w:numPr>
        <w:jc w:val="both"/>
      </w:pPr>
      <w:bookmarkStart w:id="1" w:name="_Toc51781405"/>
      <w:r>
        <w:lastRenderedPageBreak/>
        <w:t>Introducción</w:t>
      </w:r>
      <w:bookmarkEnd w:id="1"/>
    </w:p>
    <w:p w14:paraId="0C7392A0" w14:textId="4BBD1541" w:rsidR="001F6298" w:rsidRPr="00944432" w:rsidRDefault="00944432" w:rsidP="00944432">
      <w:pPr>
        <w:jc w:val="both"/>
        <w:rPr>
          <w:rStyle w:val="nfasissutil"/>
          <w:color w:val="0070C0"/>
        </w:rPr>
      </w:pPr>
      <w:r>
        <w:rPr>
          <w:rStyle w:val="nfasissutil"/>
          <w:color w:val="0070C0"/>
        </w:rPr>
        <w:t>[</w:t>
      </w:r>
      <w:r w:rsidR="001F6298" w:rsidRPr="00944432">
        <w:rPr>
          <w:rStyle w:val="nfasissutil"/>
          <w:color w:val="0070C0"/>
        </w:rPr>
        <w:t>Presentación del documento, su función y alguna idea de su contenido.</w:t>
      </w:r>
      <w:r>
        <w:rPr>
          <w:rStyle w:val="nfasissutil"/>
          <w:color w:val="0070C0"/>
        </w:rPr>
        <w:t>]</w:t>
      </w:r>
    </w:p>
    <w:p w14:paraId="4BE457C5" w14:textId="77777777" w:rsidR="00944432" w:rsidRDefault="00944432" w:rsidP="00944432">
      <w:pPr>
        <w:jc w:val="both"/>
        <w:rPr>
          <w:color w:val="0070C0"/>
          <w:lang w:val="es-MX"/>
        </w:rPr>
      </w:pPr>
    </w:p>
    <w:p w14:paraId="2EA0C112" w14:textId="77777777" w:rsidR="00B9363E" w:rsidRPr="005E5EC6" w:rsidRDefault="00B9363E" w:rsidP="00944432">
      <w:pPr>
        <w:pStyle w:val="Ttulo2"/>
        <w:numPr>
          <w:ilvl w:val="1"/>
          <w:numId w:val="1"/>
        </w:numPr>
        <w:jc w:val="both"/>
      </w:pPr>
      <w:bookmarkStart w:id="2" w:name="_Toc451186824"/>
      <w:bookmarkStart w:id="3" w:name="_Toc51781406"/>
      <w:r w:rsidRPr="005E5EC6">
        <w:t>Antecedentes</w:t>
      </w:r>
      <w:bookmarkEnd w:id="2"/>
      <w:bookmarkEnd w:id="3"/>
    </w:p>
    <w:p w14:paraId="681BA9AD" w14:textId="4110B76C" w:rsidR="00B9363E" w:rsidRPr="00944432" w:rsidRDefault="00B9363E" w:rsidP="00944432">
      <w:pPr>
        <w:jc w:val="both"/>
        <w:rPr>
          <w:rStyle w:val="nfasissutil"/>
          <w:color w:val="0070C0"/>
        </w:rPr>
      </w:pPr>
      <w:r w:rsidRPr="00944432">
        <w:rPr>
          <w:rStyle w:val="nfasissutil"/>
          <w:color w:val="0070C0"/>
        </w:rPr>
        <w:t>[</w:t>
      </w:r>
      <w:r w:rsidR="00944432">
        <w:rPr>
          <w:rStyle w:val="nfasissutil"/>
          <w:color w:val="0070C0"/>
        </w:rPr>
        <w:t>I</w:t>
      </w:r>
      <w:r w:rsidRPr="00944432">
        <w:rPr>
          <w:rStyle w:val="nfasissutil"/>
          <w:color w:val="0070C0"/>
        </w:rPr>
        <w:t>ncluir desarrollos, trabajos, resultados, publicaciones, etc., similares al objeto de este trabajo.]</w:t>
      </w:r>
    </w:p>
    <w:p w14:paraId="08493F66" w14:textId="77777777" w:rsidR="00B9363E" w:rsidRDefault="00B9363E" w:rsidP="00944432">
      <w:pPr>
        <w:jc w:val="both"/>
      </w:pPr>
    </w:p>
    <w:p w14:paraId="7D11CE98" w14:textId="77777777" w:rsidR="00B9363E" w:rsidRDefault="00B9363E" w:rsidP="00944432">
      <w:pPr>
        <w:pStyle w:val="Ttulo2"/>
        <w:numPr>
          <w:ilvl w:val="1"/>
          <w:numId w:val="1"/>
        </w:numPr>
        <w:jc w:val="both"/>
      </w:pPr>
      <w:bookmarkStart w:id="4" w:name="_Toc451186825"/>
      <w:bookmarkStart w:id="5" w:name="_Toc51781407"/>
      <w:r>
        <w:t>Justificación</w:t>
      </w:r>
      <w:bookmarkEnd w:id="4"/>
      <w:bookmarkEnd w:id="5"/>
    </w:p>
    <w:p w14:paraId="2F2F934F" w14:textId="39597756" w:rsidR="00B9363E" w:rsidRPr="00944432" w:rsidRDefault="00B9363E" w:rsidP="00944432">
      <w:pPr>
        <w:jc w:val="both"/>
        <w:rPr>
          <w:rStyle w:val="nfasissutil"/>
          <w:color w:val="0070C0"/>
        </w:rPr>
      </w:pPr>
      <w:r w:rsidRPr="00944432">
        <w:rPr>
          <w:rStyle w:val="nfasissutil"/>
          <w:color w:val="0070C0"/>
        </w:rPr>
        <w:t>[Razones científicas, económicas, y/o sociales que muestren la necesidad de este trabajo</w:t>
      </w:r>
      <w:r w:rsidR="00944432">
        <w:rPr>
          <w:rStyle w:val="nfasissutil"/>
          <w:color w:val="0070C0"/>
        </w:rPr>
        <w:t>.</w:t>
      </w:r>
      <w:r w:rsidRPr="00944432">
        <w:rPr>
          <w:rStyle w:val="nfasissutil"/>
          <w:color w:val="0070C0"/>
        </w:rPr>
        <w:t>]</w:t>
      </w:r>
    </w:p>
    <w:p w14:paraId="4F32FB5D" w14:textId="77777777" w:rsidR="00B9363E" w:rsidRDefault="00B9363E" w:rsidP="00944432">
      <w:pPr>
        <w:jc w:val="both"/>
      </w:pPr>
    </w:p>
    <w:p w14:paraId="71E20B6E" w14:textId="77777777" w:rsidR="00B9363E" w:rsidRDefault="00B9363E" w:rsidP="00944432">
      <w:pPr>
        <w:pStyle w:val="Ttulo2"/>
        <w:numPr>
          <w:ilvl w:val="1"/>
          <w:numId w:val="1"/>
        </w:numPr>
        <w:jc w:val="both"/>
      </w:pPr>
      <w:bookmarkStart w:id="6" w:name="_Toc451186826"/>
      <w:bookmarkStart w:id="7" w:name="_Toc51781408"/>
      <w:r>
        <w:t>Problema</w:t>
      </w:r>
      <w:bookmarkEnd w:id="6"/>
      <w:bookmarkEnd w:id="7"/>
    </w:p>
    <w:p w14:paraId="07DD6357" w14:textId="06FAA3B8" w:rsidR="00B9363E" w:rsidRPr="00944432" w:rsidRDefault="00B9363E" w:rsidP="00944432">
      <w:pPr>
        <w:jc w:val="both"/>
        <w:rPr>
          <w:rStyle w:val="nfasissutil"/>
          <w:color w:val="0070C0"/>
        </w:rPr>
      </w:pPr>
      <w:r w:rsidRPr="00944432">
        <w:rPr>
          <w:rStyle w:val="nfasissutil"/>
          <w:color w:val="0070C0"/>
        </w:rPr>
        <w:t>[Describir problema práctico</w:t>
      </w:r>
      <w:r w:rsidR="00944432">
        <w:rPr>
          <w:rStyle w:val="nfasissutil"/>
          <w:color w:val="0070C0"/>
        </w:rPr>
        <w:t xml:space="preserve"> y/o</w:t>
      </w:r>
      <w:r w:rsidRPr="00944432">
        <w:rPr>
          <w:rStyle w:val="nfasissutil"/>
          <w:color w:val="0070C0"/>
        </w:rPr>
        <w:t xml:space="preserve"> definir problema científico</w:t>
      </w:r>
      <w:r w:rsidR="00944432">
        <w:rPr>
          <w:rStyle w:val="nfasissutil"/>
          <w:color w:val="0070C0"/>
        </w:rPr>
        <w:t>.</w:t>
      </w:r>
      <w:r w:rsidRPr="00944432">
        <w:rPr>
          <w:rStyle w:val="nfasissutil"/>
          <w:color w:val="0070C0"/>
        </w:rPr>
        <w:t>]</w:t>
      </w:r>
    </w:p>
    <w:p w14:paraId="5338B521" w14:textId="77777777" w:rsidR="00B9363E" w:rsidRDefault="00B9363E" w:rsidP="00944432">
      <w:pPr>
        <w:jc w:val="both"/>
      </w:pPr>
    </w:p>
    <w:p w14:paraId="4189997E" w14:textId="77777777" w:rsidR="00B9363E" w:rsidRDefault="00B9363E" w:rsidP="00944432">
      <w:pPr>
        <w:pStyle w:val="Ttulo2"/>
        <w:numPr>
          <w:ilvl w:val="1"/>
          <w:numId w:val="1"/>
        </w:numPr>
        <w:jc w:val="both"/>
      </w:pPr>
      <w:bookmarkStart w:id="8" w:name="_Toc451186827"/>
      <w:bookmarkStart w:id="9" w:name="_Toc51781409"/>
      <w:r>
        <w:t>Hipótesis</w:t>
      </w:r>
      <w:bookmarkEnd w:id="8"/>
      <w:bookmarkEnd w:id="9"/>
    </w:p>
    <w:p w14:paraId="56D23CD5" w14:textId="13FD92F3" w:rsidR="00B9363E" w:rsidRDefault="00B9363E" w:rsidP="00944432">
      <w:pPr>
        <w:jc w:val="both"/>
        <w:rPr>
          <w:rStyle w:val="nfasissutil"/>
          <w:color w:val="0070C0"/>
        </w:rPr>
      </w:pPr>
      <w:r w:rsidRPr="00944432">
        <w:rPr>
          <w:rStyle w:val="nfasissutil"/>
          <w:color w:val="0070C0"/>
        </w:rPr>
        <w:t>[Si la investigación lo justifica</w:t>
      </w:r>
      <w:r w:rsidR="00944432">
        <w:rPr>
          <w:rStyle w:val="nfasissutil"/>
          <w:color w:val="0070C0"/>
        </w:rPr>
        <w:t>.</w:t>
      </w:r>
      <w:r w:rsidRPr="00944432">
        <w:rPr>
          <w:rStyle w:val="nfasissutil"/>
          <w:color w:val="0070C0"/>
        </w:rPr>
        <w:t>]</w:t>
      </w:r>
    </w:p>
    <w:p w14:paraId="01FB2882" w14:textId="77777777" w:rsidR="00944432" w:rsidRPr="00944432" w:rsidRDefault="00944432" w:rsidP="00944432">
      <w:pPr>
        <w:jc w:val="both"/>
        <w:rPr>
          <w:rStyle w:val="nfasissutil"/>
          <w:color w:val="0070C0"/>
        </w:rPr>
      </w:pPr>
    </w:p>
    <w:p w14:paraId="5A748AD9" w14:textId="77777777" w:rsidR="00B9363E" w:rsidRDefault="00B9363E" w:rsidP="00944432">
      <w:pPr>
        <w:pStyle w:val="Ttulo2"/>
        <w:numPr>
          <w:ilvl w:val="1"/>
          <w:numId w:val="1"/>
        </w:numPr>
        <w:jc w:val="both"/>
      </w:pPr>
      <w:bookmarkStart w:id="10" w:name="_Toc451186828"/>
      <w:bookmarkStart w:id="11" w:name="_Toc51781410"/>
      <w:r>
        <w:t>Objetivos</w:t>
      </w:r>
      <w:bookmarkEnd w:id="10"/>
      <w:bookmarkEnd w:id="11"/>
    </w:p>
    <w:p w14:paraId="43FF8E02" w14:textId="77777777" w:rsidR="00B9363E" w:rsidRPr="00813FAF" w:rsidRDefault="00B9363E" w:rsidP="00944432">
      <w:pPr>
        <w:pStyle w:val="Ttulo4"/>
        <w:numPr>
          <w:ilvl w:val="2"/>
          <w:numId w:val="1"/>
        </w:numPr>
        <w:jc w:val="both"/>
      </w:pPr>
      <w:bookmarkStart w:id="12" w:name="_Toc451186829"/>
      <w:bookmarkStart w:id="13" w:name="_Toc51781411"/>
      <w:r w:rsidRPr="005E5EC6">
        <w:t>Objetivo</w:t>
      </w:r>
      <w:r w:rsidRPr="00813FAF">
        <w:t xml:space="preserve"> General:</w:t>
      </w:r>
      <w:bookmarkEnd w:id="12"/>
      <w:bookmarkEnd w:id="13"/>
    </w:p>
    <w:p w14:paraId="3DF7C123" w14:textId="77777777" w:rsidR="00B9363E" w:rsidRPr="00944432" w:rsidRDefault="00B9363E" w:rsidP="00944432">
      <w:pPr>
        <w:jc w:val="both"/>
        <w:rPr>
          <w:rStyle w:val="nfasissutil"/>
          <w:color w:val="0070C0"/>
        </w:rPr>
      </w:pPr>
      <w:r w:rsidRPr="00944432">
        <w:rPr>
          <w:rStyle w:val="nfasissutil"/>
          <w:color w:val="0070C0"/>
        </w:rPr>
        <w:t>[Definir de ser necesario. No incluir métodos o procedimientos]</w:t>
      </w:r>
    </w:p>
    <w:p w14:paraId="64B93075" w14:textId="77777777" w:rsidR="00B9363E" w:rsidRDefault="00B9363E" w:rsidP="00944432">
      <w:pPr>
        <w:pStyle w:val="Ttulo4"/>
        <w:numPr>
          <w:ilvl w:val="2"/>
          <w:numId w:val="1"/>
        </w:numPr>
        <w:jc w:val="both"/>
      </w:pPr>
      <w:bookmarkStart w:id="14" w:name="_Toc451186830"/>
      <w:bookmarkStart w:id="15" w:name="_Toc51781412"/>
      <w:r w:rsidRPr="005E5EC6">
        <w:t>Objetivos</w:t>
      </w:r>
      <w:r>
        <w:t xml:space="preserve"> Específicos:</w:t>
      </w:r>
      <w:bookmarkEnd w:id="14"/>
      <w:bookmarkEnd w:id="15"/>
    </w:p>
    <w:p w14:paraId="2F84E30E" w14:textId="1B4DA77F" w:rsidR="00B9363E" w:rsidRDefault="00B9363E" w:rsidP="00944432">
      <w:pPr>
        <w:jc w:val="both"/>
        <w:rPr>
          <w:rStyle w:val="nfasissutil"/>
          <w:color w:val="0070C0"/>
        </w:rPr>
      </w:pPr>
      <w:r w:rsidRPr="00944432">
        <w:rPr>
          <w:rStyle w:val="nfasissutil"/>
          <w:color w:val="0070C0"/>
        </w:rPr>
        <w:t>[Definir, no incluir métodos o procedimientos, numerados]</w:t>
      </w:r>
    </w:p>
    <w:p w14:paraId="0D1F6352" w14:textId="77777777" w:rsidR="00944432" w:rsidRPr="00944432" w:rsidRDefault="00944432" w:rsidP="00944432">
      <w:pPr>
        <w:jc w:val="both"/>
        <w:rPr>
          <w:rStyle w:val="nfasissutil"/>
          <w:i w:val="0"/>
          <w:iCs w:val="0"/>
          <w:color w:val="0070C0"/>
        </w:rPr>
      </w:pPr>
    </w:p>
    <w:p w14:paraId="18074ECE" w14:textId="77777777" w:rsidR="00B9363E" w:rsidRDefault="00B9363E" w:rsidP="00944432">
      <w:pPr>
        <w:pStyle w:val="Ttulo2"/>
        <w:numPr>
          <w:ilvl w:val="1"/>
          <w:numId w:val="1"/>
        </w:numPr>
        <w:jc w:val="both"/>
      </w:pPr>
      <w:bookmarkStart w:id="16" w:name="_Toc451186831"/>
      <w:bookmarkStart w:id="17" w:name="_Toc51781413"/>
      <w:r>
        <w:t>Novedad científica, tecnológica o aportación</w:t>
      </w:r>
      <w:bookmarkEnd w:id="16"/>
      <w:bookmarkEnd w:id="17"/>
    </w:p>
    <w:p w14:paraId="4C8893F3" w14:textId="243F69E4" w:rsidR="00B9363E" w:rsidRPr="00944432" w:rsidRDefault="00B9363E" w:rsidP="00944432">
      <w:pPr>
        <w:jc w:val="both"/>
        <w:rPr>
          <w:i/>
          <w:iCs/>
          <w:color w:val="0070C0"/>
        </w:rPr>
      </w:pPr>
      <w:r w:rsidRPr="00944432">
        <w:rPr>
          <w:rStyle w:val="nfasissutil"/>
          <w:color w:val="0070C0"/>
        </w:rPr>
        <w:t>[Especificar lo novedoso de este trabajo o la aportación que brinda</w:t>
      </w:r>
      <w:r w:rsidR="00944432">
        <w:rPr>
          <w:rStyle w:val="nfasissutil"/>
          <w:color w:val="0070C0"/>
        </w:rPr>
        <w:t>.</w:t>
      </w:r>
      <w:r w:rsidRPr="00944432">
        <w:rPr>
          <w:rStyle w:val="nfasissutil"/>
          <w:color w:val="0070C0"/>
        </w:rPr>
        <w:t>]</w:t>
      </w:r>
    </w:p>
    <w:p w14:paraId="51A81879" w14:textId="77777777" w:rsidR="001F6298" w:rsidRDefault="001F6298">
      <w:r>
        <w:br w:type="page"/>
      </w:r>
    </w:p>
    <w:p w14:paraId="38BFC6D4" w14:textId="77777777" w:rsidR="001F6298" w:rsidRDefault="001F6298" w:rsidP="001F6298"/>
    <w:p w14:paraId="303B89EF" w14:textId="77777777" w:rsidR="001F6298" w:rsidRDefault="001F6298" w:rsidP="001F6298"/>
    <w:p w14:paraId="77276445" w14:textId="77777777" w:rsidR="001F6298" w:rsidRDefault="001F6298" w:rsidP="001F6298"/>
    <w:p w14:paraId="3D3EB216" w14:textId="77777777" w:rsidR="001F6298" w:rsidRDefault="001F6298" w:rsidP="001F6298"/>
    <w:p w14:paraId="2942DC1F" w14:textId="77777777" w:rsidR="001F6298" w:rsidRDefault="001F6298" w:rsidP="001F6298"/>
    <w:p w14:paraId="3C4C1404" w14:textId="6B66E0C3" w:rsidR="009D067D" w:rsidRPr="006E67AE" w:rsidRDefault="00B9363E" w:rsidP="006E67AE">
      <w:pPr>
        <w:pStyle w:val="Ttulo1"/>
        <w:rPr>
          <w:rStyle w:val="Ttulo1Car"/>
          <w:b/>
          <w:bCs/>
          <w:smallCaps/>
        </w:rPr>
      </w:pPr>
      <w:bookmarkStart w:id="18" w:name="_Toc51781414"/>
      <w:r w:rsidRPr="006E67AE">
        <w:rPr>
          <w:rStyle w:val="Ttulo1Car"/>
          <w:b/>
          <w:bCs/>
          <w:smallCaps/>
        </w:rPr>
        <w:t>Obtención de los Datos</w:t>
      </w:r>
      <w:bookmarkEnd w:id="18"/>
    </w:p>
    <w:p w14:paraId="4DA8A71B" w14:textId="11786197" w:rsidR="00586EDA" w:rsidRDefault="009D067D" w:rsidP="00467180">
      <w:pPr>
        <w:jc w:val="both"/>
        <w:rPr>
          <w:rStyle w:val="nfasissutil"/>
          <w:i w:val="0"/>
        </w:rPr>
      </w:pPr>
      <w:r w:rsidRPr="00290362">
        <w:rPr>
          <w:rStyle w:val="nfasissutil"/>
          <w:b/>
        </w:rPr>
        <w:t>Resumen:</w:t>
      </w:r>
      <w:r w:rsidRPr="006D538D">
        <w:rPr>
          <w:rStyle w:val="nfasissutil"/>
        </w:rPr>
        <w:t xml:space="preserve"> </w:t>
      </w:r>
      <w:r w:rsidR="00944432" w:rsidRPr="006D538D">
        <w:rPr>
          <w:rStyle w:val="nfasissutil"/>
        </w:rPr>
        <w:t xml:space="preserve">En </w:t>
      </w:r>
      <w:r w:rsidR="00944432">
        <w:rPr>
          <w:rStyle w:val="nfasissutil"/>
        </w:rPr>
        <w:t xml:space="preserve">esta sección se presenta </w:t>
      </w:r>
      <w:r w:rsidR="00944432" w:rsidRPr="00E501DA">
        <w:rPr>
          <w:rStyle w:val="nfasissutil"/>
          <w:color w:val="0070C0"/>
        </w:rPr>
        <w:t>[escribir un pequeño resumen de un párrafo que explique el contenido de esta sección</w:t>
      </w:r>
      <w:r w:rsidR="00944432">
        <w:rPr>
          <w:rStyle w:val="nfasissutil"/>
          <w:color w:val="0070C0"/>
        </w:rPr>
        <w:t>, donde</w:t>
      </w:r>
      <w:r w:rsidR="00467180">
        <w:rPr>
          <w:rStyle w:val="nfasissutil"/>
          <w:color w:val="0070C0"/>
        </w:rPr>
        <w:t xml:space="preserve"> se explique el proceso que se ha seguido para </w:t>
      </w:r>
      <w:r w:rsidR="00467180" w:rsidRPr="00467180">
        <w:rPr>
          <w:i/>
          <w:iCs/>
          <w:color w:val="0070C0"/>
        </w:rPr>
        <w:t xml:space="preserve">encontrar los datos adecuados </w:t>
      </w:r>
      <w:r w:rsidR="00467180">
        <w:rPr>
          <w:i/>
          <w:iCs/>
          <w:color w:val="0070C0"/>
        </w:rPr>
        <w:t xml:space="preserve">al problema </w:t>
      </w:r>
      <w:r w:rsidR="00467180" w:rsidRPr="00467180">
        <w:rPr>
          <w:i/>
          <w:iCs/>
          <w:color w:val="0070C0"/>
        </w:rPr>
        <w:t xml:space="preserve">y </w:t>
      </w:r>
      <w:r w:rsidR="00467180">
        <w:rPr>
          <w:i/>
          <w:iCs/>
          <w:color w:val="0070C0"/>
        </w:rPr>
        <w:t xml:space="preserve">la manera como se </w:t>
      </w:r>
      <w:r w:rsidR="00467180" w:rsidRPr="00467180">
        <w:rPr>
          <w:i/>
          <w:iCs/>
          <w:color w:val="0070C0"/>
        </w:rPr>
        <w:t>obt</w:t>
      </w:r>
      <w:r w:rsidR="00467180">
        <w:rPr>
          <w:i/>
          <w:iCs/>
          <w:color w:val="0070C0"/>
        </w:rPr>
        <w:t>uvo</w:t>
      </w:r>
      <w:r w:rsidR="00467180" w:rsidRPr="00467180">
        <w:rPr>
          <w:i/>
          <w:iCs/>
          <w:color w:val="0070C0"/>
        </w:rPr>
        <w:t xml:space="preserve"> acceso a los mismos. </w:t>
      </w:r>
      <w:r w:rsidR="00467180">
        <w:rPr>
          <w:i/>
          <w:iCs/>
          <w:color w:val="0070C0"/>
        </w:rPr>
        <w:t>Generalmente los datos se encuentran</w:t>
      </w:r>
      <w:r w:rsidR="00467180" w:rsidRPr="00467180">
        <w:rPr>
          <w:i/>
          <w:iCs/>
          <w:color w:val="0070C0"/>
        </w:rPr>
        <w:t xml:space="preserve"> en su forma cruda, </w:t>
      </w:r>
      <w:r w:rsidR="00467180">
        <w:rPr>
          <w:i/>
          <w:iCs/>
          <w:color w:val="0070C0"/>
        </w:rPr>
        <w:t xml:space="preserve">y por lo mismo </w:t>
      </w:r>
      <w:r w:rsidR="00467180" w:rsidRPr="00467180">
        <w:rPr>
          <w:i/>
          <w:iCs/>
          <w:color w:val="0070C0"/>
        </w:rPr>
        <w:t>necesitarán ser pulidos y transformados antes de que puedan ser utilizados</w:t>
      </w:r>
      <w:r w:rsidR="00E501DA" w:rsidRPr="00E501DA">
        <w:rPr>
          <w:rStyle w:val="nfasissutil"/>
          <w:color w:val="0070C0"/>
        </w:rPr>
        <w:t>]</w:t>
      </w:r>
      <w:r w:rsidR="00E501DA" w:rsidRPr="006D538D">
        <w:rPr>
          <w:rStyle w:val="nfasissutil"/>
        </w:rPr>
        <w:t>.</w:t>
      </w:r>
      <w:r w:rsidRPr="0037554F">
        <w:rPr>
          <w:rStyle w:val="nfasissutil"/>
          <w:i w:val="0"/>
        </w:rPr>
        <w:br w:type="page"/>
      </w:r>
    </w:p>
    <w:p w14:paraId="5A1FA5DA" w14:textId="2436111F" w:rsidR="001F6298" w:rsidRDefault="00467180" w:rsidP="001F6298">
      <w:pPr>
        <w:pStyle w:val="Ttulo2"/>
        <w:numPr>
          <w:ilvl w:val="1"/>
          <w:numId w:val="1"/>
        </w:numPr>
        <w:rPr>
          <w:rStyle w:val="nfasissutil"/>
          <w:i w:val="0"/>
        </w:rPr>
      </w:pPr>
      <w:bookmarkStart w:id="19" w:name="_Toc51781415"/>
      <w:r>
        <w:rPr>
          <w:rStyle w:val="nfasissutil"/>
          <w:i w:val="0"/>
        </w:rPr>
        <w:lastRenderedPageBreak/>
        <w:t>Proceso de obtención de los datos</w:t>
      </w:r>
      <w:bookmarkEnd w:id="19"/>
    </w:p>
    <w:p w14:paraId="46F81373" w14:textId="19837EE5" w:rsidR="00095B2A" w:rsidRDefault="00B9363E" w:rsidP="00B9363E">
      <w:pPr>
        <w:jc w:val="both"/>
        <w:rPr>
          <w:iCs/>
          <w:color w:val="0070C0"/>
        </w:rPr>
      </w:pPr>
      <w:r w:rsidRPr="00A40147">
        <w:rPr>
          <w:i/>
          <w:color w:val="0070C0"/>
        </w:rPr>
        <w:t>[</w:t>
      </w:r>
      <w:r w:rsidR="00A40147">
        <w:rPr>
          <w:rStyle w:val="nfasissutil"/>
          <w:color w:val="0070C0"/>
        </w:rPr>
        <w:t>En esta sección s</w:t>
      </w:r>
      <w:r w:rsidR="00467180">
        <w:rPr>
          <w:rStyle w:val="nfasissutil"/>
          <w:color w:val="0070C0"/>
        </w:rPr>
        <w:t xml:space="preserve">e desarrolla el proceso que se ha seguido para </w:t>
      </w:r>
      <w:r w:rsidR="00467180" w:rsidRPr="00467180">
        <w:rPr>
          <w:i/>
          <w:iCs/>
          <w:color w:val="0070C0"/>
        </w:rPr>
        <w:t xml:space="preserve">encontrar los datos adecuados </w:t>
      </w:r>
      <w:r w:rsidR="00467180">
        <w:rPr>
          <w:i/>
          <w:iCs/>
          <w:color w:val="0070C0"/>
        </w:rPr>
        <w:t xml:space="preserve">al problema </w:t>
      </w:r>
      <w:r w:rsidR="00467180" w:rsidRPr="00467180">
        <w:rPr>
          <w:i/>
          <w:iCs/>
          <w:color w:val="0070C0"/>
        </w:rPr>
        <w:t xml:space="preserve">y </w:t>
      </w:r>
      <w:r w:rsidR="00467180">
        <w:rPr>
          <w:i/>
          <w:iCs/>
          <w:color w:val="0070C0"/>
        </w:rPr>
        <w:t xml:space="preserve">la manera como se </w:t>
      </w:r>
      <w:r w:rsidR="00467180" w:rsidRPr="00467180">
        <w:rPr>
          <w:i/>
          <w:iCs/>
          <w:color w:val="0070C0"/>
        </w:rPr>
        <w:t>obt</w:t>
      </w:r>
      <w:r w:rsidR="00467180">
        <w:rPr>
          <w:i/>
          <w:iCs/>
          <w:color w:val="0070C0"/>
        </w:rPr>
        <w:t>uvo</w:t>
      </w:r>
      <w:r w:rsidR="00467180" w:rsidRPr="00467180">
        <w:rPr>
          <w:i/>
          <w:iCs/>
          <w:color w:val="0070C0"/>
        </w:rPr>
        <w:t xml:space="preserve"> acceso a los mismos. </w:t>
      </w:r>
      <w:r w:rsidR="00467180">
        <w:rPr>
          <w:i/>
          <w:iCs/>
          <w:color w:val="0070C0"/>
        </w:rPr>
        <w:t>Generalmente los datos se encuentran</w:t>
      </w:r>
      <w:r w:rsidR="00467180" w:rsidRPr="00467180">
        <w:rPr>
          <w:i/>
          <w:iCs/>
          <w:color w:val="0070C0"/>
        </w:rPr>
        <w:t xml:space="preserve"> en su forma cruda, </w:t>
      </w:r>
      <w:r w:rsidR="00467180">
        <w:rPr>
          <w:i/>
          <w:iCs/>
          <w:color w:val="0070C0"/>
        </w:rPr>
        <w:t xml:space="preserve">y por lo mismo </w:t>
      </w:r>
      <w:r w:rsidR="00467180" w:rsidRPr="00467180">
        <w:rPr>
          <w:i/>
          <w:iCs/>
          <w:color w:val="0070C0"/>
        </w:rPr>
        <w:t>necesitarán ser pulidos y transformados antes de que puedan ser utilizados</w:t>
      </w:r>
      <w:r w:rsidR="00A40147">
        <w:rPr>
          <w:i/>
          <w:iCs/>
          <w:color w:val="0070C0"/>
        </w:rPr>
        <w:t>.</w:t>
      </w:r>
      <w:r w:rsidRPr="00A40147">
        <w:rPr>
          <w:i/>
          <w:color w:val="0070C0"/>
        </w:rPr>
        <w:t>]</w:t>
      </w:r>
    </w:p>
    <w:p w14:paraId="1284CE6F" w14:textId="0BF0364B" w:rsidR="00B9363E" w:rsidRDefault="00B9363E" w:rsidP="00B9363E">
      <w:pPr>
        <w:jc w:val="both"/>
        <w:rPr>
          <w:iCs/>
          <w:color w:val="0070C0"/>
        </w:rPr>
      </w:pPr>
    </w:p>
    <w:p w14:paraId="03323287" w14:textId="77777777" w:rsidR="00B9363E" w:rsidRDefault="00B9363E" w:rsidP="00B9363E">
      <w:pPr>
        <w:pStyle w:val="Ttulo2"/>
        <w:numPr>
          <w:ilvl w:val="1"/>
          <w:numId w:val="1"/>
        </w:numPr>
      </w:pPr>
      <w:bookmarkStart w:id="20" w:name="_Toc51781416"/>
      <w:r>
        <w:t>Conclusiones</w:t>
      </w:r>
      <w:bookmarkEnd w:id="20"/>
    </w:p>
    <w:p w14:paraId="195F970B" w14:textId="7BEF4BCF" w:rsidR="00B9363E" w:rsidRPr="00467180" w:rsidRDefault="00467180" w:rsidP="00B9363E">
      <w:pPr>
        <w:jc w:val="both"/>
        <w:rPr>
          <w:i/>
          <w:color w:val="0070C0"/>
        </w:rPr>
      </w:pPr>
      <w:r w:rsidRPr="00467180">
        <w:rPr>
          <w:i/>
          <w:color w:val="0070C0"/>
        </w:rPr>
        <w:t>[</w:t>
      </w:r>
      <w:r w:rsidR="00B9363E" w:rsidRPr="00467180">
        <w:rPr>
          <w:i/>
          <w:color w:val="0070C0"/>
        </w:rPr>
        <w:t xml:space="preserve">Se indica una breve conclusión </w:t>
      </w:r>
      <w:r>
        <w:rPr>
          <w:i/>
          <w:color w:val="0070C0"/>
        </w:rPr>
        <w:t xml:space="preserve">de esta sección, </w:t>
      </w:r>
      <w:r w:rsidR="00B9363E" w:rsidRPr="00467180">
        <w:rPr>
          <w:i/>
          <w:color w:val="0070C0"/>
        </w:rPr>
        <w:t>donde se resalten los resultados que se obtuvieron</w:t>
      </w:r>
      <w:r>
        <w:rPr>
          <w:i/>
          <w:color w:val="0070C0"/>
        </w:rPr>
        <w:t xml:space="preserve"> </w:t>
      </w:r>
      <w:r w:rsidR="00B9363E" w:rsidRPr="00467180">
        <w:rPr>
          <w:i/>
          <w:color w:val="0070C0"/>
        </w:rPr>
        <w:t xml:space="preserve">y </w:t>
      </w:r>
      <w:r>
        <w:rPr>
          <w:i/>
          <w:color w:val="0070C0"/>
        </w:rPr>
        <w:t>su</w:t>
      </w:r>
      <w:r w:rsidR="00B9363E" w:rsidRPr="00467180">
        <w:rPr>
          <w:i/>
          <w:color w:val="0070C0"/>
        </w:rPr>
        <w:t xml:space="preserve"> relevancia para el proyecto.</w:t>
      </w:r>
      <w:r w:rsidRPr="00467180">
        <w:rPr>
          <w:i/>
          <w:color w:val="0070C0"/>
        </w:rPr>
        <w:t>]</w:t>
      </w:r>
    </w:p>
    <w:p w14:paraId="360F010A" w14:textId="77777777" w:rsidR="00586EDA" w:rsidRDefault="00586EDA" w:rsidP="000B5699">
      <w:pPr>
        <w:jc w:val="both"/>
        <w:rPr>
          <w:rStyle w:val="nfasissutil"/>
          <w:i w:val="0"/>
        </w:rPr>
      </w:pPr>
      <w:r>
        <w:rPr>
          <w:rStyle w:val="nfasissutil"/>
          <w:i w:val="0"/>
        </w:rPr>
        <w:br w:type="page"/>
      </w:r>
    </w:p>
    <w:p w14:paraId="78A7A370" w14:textId="77777777" w:rsidR="00586EDA" w:rsidRDefault="00586EDA" w:rsidP="00AB27EF"/>
    <w:p w14:paraId="5235F27A" w14:textId="77777777" w:rsidR="00586EDA" w:rsidRDefault="00586EDA" w:rsidP="00AB27EF"/>
    <w:p w14:paraId="7AA416A5" w14:textId="77777777" w:rsidR="00586EDA" w:rsidRDefault="00586EDA" w:rsidP="00AB27EF"/>
    <w:p w14:paraId="0405C077" w14:textId="77777777" w:rsidR="00586EDA" w:rsidRDefault="00586EDA" w:rsidP="00AB27EF"/>
    <w:p w14:paraId="6BB546E8" w14:textId="77777777" w:rsidR="0033095E" w:rsidRDefault="0033095E" w:rsidP="00AB27EF"/>
    <w:p w14:paraId="246E1C88" w14:textId="79106CE5" w:rsidR="00586EDA" w:rsidRPr="006E67AE" w:rsidRDefault="00B9363E" w:rsidP="006E67AE">
      <w:pPr>
        <w:pStyle w:val="Ttulo1"/>
        <w:rPr>
          <w:rStyle w:val="Ttulo1Car"/>
          <w:b/>
          <w:bCs/>
          <w:smallCaps/>
        </w:rPr>
      </w:pPr>
      <w:bookmarkStart w:id="21" w:name="_Toc51781417"/>
      <w:r w:rsidRPr="006E67AE">
        <w:rPr>
          <w:rStyle w:val="Ttulo1Car"/>
          <w:b/>
          <w:bCs/>
          <w:smallCaps/>
        </w:rPr>
        <w:t>Preparación de los Datos</w:t>
      </w:r>
      <w:bookmarkEnd w:id="21"/>
    </w:p>
    <w:p w14:paraId="2F4956C3" w14:textId="7B39107A" w:rsidR="003D5BBC" w:rsidRDefault="00586EDA" w:rsidP="00467180">
      <w:pPr>
        <w:jc w:val="both"/>
        <w:rPr>
          <w:rStyle w:val="nfasissutil"/>
          <w:i w:val="0"/>
        </w:rPr>
      </w:pPr>
      <w:r w:rsidRPr="00290362">
        <w:rPr>
          <w:rStyle w:val="nfasissutil"/>
          <w:b/>
        </w:rPr>
        <w:t>Resumen:</w:t>
      </w:r>
      <w:r w:rsidR="003D5BBC">
        <w:rPr>
          <w:rStyle w:val="nfasissutil"/>
        </w:rPr>
        <w:t xml:space="preserve"> </w:t>
      </w:r>
      <w:r w:rsidR="00944432" w:rsidRPr="006D538D">
        <w:rPr>
          <w:rStyle w:val="nfasissutil"/>
        </w:rPr>
        <w:t xml:space="preserve">En </w:t>
      </w:r>
      <w:r w:rsidR="00944432">
        <w:rPr>
          <w:rStyle w:val="nfasissutil"/>
        </w:rPr>
        <w:t xml:space="preserve">esta sección se presenta </w:t>
      </w:r>
      <w:r w:rsidR="00944432" w:rsidRPr="00E501DA">
        <w:rPr>
          <w:rStyle w:val="nfasissutil"/>
          <w:color w:val="0070C0"/>
        </w:rPr>
        <w:t>[escribir un pequeño resumen de un párrafo que explique el contenido de esta sección</w:t>
      </w:r>
      <w:r w:rsidR="00944432">
        <w:rPr>
          <w:rStyle w:val="nfasissutil"/>
          <w:color w:val="0070C0"/>
        </w:rPr>
        <w:t>, donde</w:t>
      </w:r>
      <w:r w:rsidR="00467180">
        <w:rPr>
          <w:rStyle w:val="nfasissutil"/>
          <w:color w:val="0070C0"/>
        </w:rPr>
        <w:t xml:space="preserve"> se detalle el proceso para </w:t>
      </w:r>
      <w:r w:rsidR="00467180" w:rsidRPr="00467180">
        <w:rPr>
          <w:i/>
          <w:iCs/>
          <w:color w:val="0070C0"/>
        </w:rPr>
        <w:t>la transformación de los datos de una forma cruda a una forma en la que puedan ser utilizados directamente en los modelos. Para poder lograr esto, se deben detectar y corregir diferentes tipos de errores en los datos, combinar datos de diferentes fuentes y transformarlos. Una vez completado este paso, se puede avanzar hacia la visualización de datos y el modelado.</w:t>
      </w:r>
      <w:r w:rsidR="00E501DA" w:rsidRPr="00E501DA">
        <w:rPr>
          <w:rStyle w:val="nfasissutil"/>
          <w:color w:val="0070C0"/>
        </w:rPr>
        <w:t>]</w:t>
      </w:r>
      <w:r w:rsidR="00E501DA" w:rsidRPr="006D538D">
        <w:rPr>
          <w:rStyle w:val="nfasissutil"/>
        </w:rPr>
        <w:t>.</w:t>
      </w:r>
    </w:p>
    <w:p w14:paraId="2B924A03" w14:textId="77777777" w:rsidR="00290362" w:rsidRDefault="00586EDA" w:rsidP="00AB27EF">
      <w:pPr>
        <w:rPr>
          <w:rStyle w:val="nfasissutil"/>
          <w:i w:val="0"/>
        </w:rPr>
      </w:pPr>
      <w:r w:rsidRPr="0037554F">
        <w:rPr>
          <w:rStyle w:val="nfasissutil"/>
          <w:i w:val="0"/>
        </w:rPr>
        <w:br w:type="page"/>
      </w:r>
    </w:p>
    <w:p w14:paraId="262E2065" w14:textId="0C680D57" w:rsidR="00290362" w:rsidRDefault="00467180" w:rsidP="00095B2A">
      <w:pPr>
        <w:pStyle w:val="Ttulo2"/>
        <w:numPr>
          <w:ilvl w:val="1"/>
          <w:numId w:val="1"/>
        </w:numPr>
      </w:pPr>
      <w:bookmarkStart w:id="22" w:name="_Toc51781418"/>
      <w:r>
        <w:lastRenderedPageBreak/>
        <w:t>Proceso de preparación de los datos</w:t>
      </w:r>
      <w:bookmarkEnd w:id="22"/>
    </w:p>
    <w:p w14:paraId="4E202B81" w14:textId="3B25A232" w:rsidR="00E35BF7" w:rsidRPr="00467180" w:rsidRDefault="00B9363E" w:rsidP="00E35BF7">
      <w:pPr>
        <w:jc w:val="both"/>
        <w:rPr>
          <w:i/>
          <w:color w:val="0070C0"/>
        </w:rPr>
      </w:pPr>
      <w:r w:rsidRPr="00467180">
        <w:rPr>
          <w:i/>
          <w:color w:val="0070C0"/>
        </w:rPr>
        <w:t>[</w:t>
      </w:r>
      <w:r w:rsidR="00A40147">
        <w:rPr>
          <w:rStyle w:val="nfasissutil"/>
          <w:iCs w:val="0"/>
          <w:color w:val="0070C0"/>
        </w:rPr>
        <w:t>En esta sección s</w:t>
      </w:r>
      <w:r w:rsidR="00467180" w:rsidRPr="00467180">
        <w:rPr>
          <w:rStyle w:val="nfasissutil"/>
          <w:iCs w:val="0"/>
          <w:color w:val="0070C0"/>
        </w:rPr>
        <w:t>e detalla el proceso para</w:t>
      </w:r>
      <w:r w:rsidR="00467180" w:rsidRPr="00467180">
        <w:rPr>
          <w:rStyle w:val="nfasissutil"/>
          <w:i w:val="0"/>
          <w:color w:val="0070C0"/>
        </w:rPr>
        <w:t xml:space="preserve"> </w:t>
      </w:r>
      <w:r w:rsidR="00467180" w:rsidRPr="00467180">
        <w:rPr>
          <w:i/>
          <w:color w:val="0070C0"/>
        </w:rPr>
        <w:t>la transformación de los datos de una forma cruda a una forma en la que puedan ser utilizados directamente en los modelos. Para poder lograr esto, se deben detectar y corregir diferentes tipos de errores en los datos, combinar datos de diferentes fuentes y transformarlos</w:t>
      </w:r>
      <w:r w:rsidR="00A40147">
        <w:rPr>
          <w:i/>
          <w:color w:val="0070C0"/>
        </w:rPr>
        <w:t xml:space="preserve">, para con ello </w:t>
      </w:r>
      <w:r w:rsidR="00467180" w:rsidRPr="00467180">
        <w:rPr>
          <w:i/>
          <w:color w:val="0070C0"/>
        </w:rPr>
        <w:t xml:space="preserve">avanzar hacia la visualización de datos y </w:t>
      </w:r>
      <w:r w:rsidR="00A40147">
        <w:rPr>
          <w:i/>
          <w:color w:val="0070C0"/>
        </w:rPr>
        <w:t>su</w:t>
      </w:r>
      <w:r w:rsidR="00467180" w:rsidRPr="00467180">
        <w:rPr>
          <w:i/>
          <w:color w:val="0070C0"/>
        </w:rPr>
        <w:t xml:space="preserve"> modelado.</w:t>
      </w:r>
      <w:r w:rsidRPr="00467180">
        <w:rPr>
          <w:i/>
          <w:color w:val="0070C0"/>
        </w:rPr>
        <w:t>]</w:t>
      </w:r>
    </w:p>
    <w:p w14:paraId="4EC6614A" w14:textId="2B8F2196" w:rsidR="00B9363E" w:rsidRDefault="00B9363E" w:rsidP="00E35BF7">
      <w:pPr>
        <w:jc w:val="both"/>
        <w:rPr>
          <w:iCs/>
          <w:color w:val="0070C0"/>
        </w:rPr>
      </w:pPr>
    </w:p>
    <w:p w14:paraId="2F7905D7" w14:textId="77777777" w:rsidR="00B9363E" w:rsidRDefault="00B9363E" w:rsidP="00B9363E">
      <w:pPr>
        <w:pStyle w:val="Ttulo2"/>
        <w:numPr>
          <w:ilvl w:val="1"/>
          <w:numId w:val="1"/>
        </w:numPr>
      </w:pPr>
      <w:bookmarkStart w:id="23" w:name="_Toc51781419"/>
      <w:r>
        <w:t>Conclusiones</w:t>
      </w:r>
      <w:bookmarkEnd w:id="23"/>
    </w:p>
    <w:p w14:paraId="4331E3A8" w14:textId="1153B8AE" w:rsidR="00E35BF7" w:rsidRPr="00467180" w:rsidRDefault="00467180" w:rsidP="00467180">
      <w:pPr>
        <w:jc w:val="both"/>
        <w:rPr>
          <w:color w:val="0070C0"/>
          <w:lang w:val="es-MX"/>
        </w:rPr>
      </w:pPr>
      <w:r w:rsidRPr="00467180">
        <w:rPr>
          <w:i/>
          <w:color w:val="0070C0"/>
        </w:rPr>
        <w:t xml:space="preserve">[Se indica una breve conclusión </w:t>
      </w:r>
      <w:r>
        <w:rPr>
          <w:i/>
          <w:color w:val="0070C0"/>
        </w:rPr>
        <w:t xml:space="preserve">de esta sección, </w:t>
      </w:r>
      <w:r w:rsidRPr="00467180">
        <w:rPr>
          <w:i/>
          <w:color w:val="0070C0"/>
        </w:rPr>
        <w:t>donde se resalten los resultados que se obtuvieron</w:t>
      </w:r>
      <w:r>
        <w:rPr>
          <w:i/>
          <w:color w:val="0070C0"/>
        </w:rPr>
        <w:t xml:space="preserve"> </w:t>
      </w:r>
      <w:r w:rsidRPr="00467180">
        <w:rPr>
          <w:i/>
          <w:color w:val="0070C0"/>
        </w:rPr>
        <w:t xml:space="preserve">y </w:t>
      </w:r>
      <w:r>
        <w:rPr>
          <w:i/>
          <w:color w:val="0070C0"/>
        </w:rPr>
        <w:t>su</w:t>
      </w:r>
      <w:r w:rsidRPr="00467180">
        <w:rPr>
          <w:i/>
          <w:color w:val="0070C0"/>
        </w:rPr>
        <w:t xml:space="preserve"> relevancia para el proyecto.]</w:t>
      </w:r>
    </w:p>
    <w:p w14:paraId="6BF77E2B" w14:textId="77777777" w:rsidR="00586EDA" w:rsidRDefault="00586EDA" w:rsidP="00AB27EF">
      <w:r>
        <w:br w:type="page"/>
      </w:r>
    </w:p>
    <w:p w14:paraId="10B0252B" w14:textId="77777777" w:rsidR="00586EDA" w:rsidRDefault="00586EDA" w:rsidP="00AB27EF"/>
    <w:p w14:paraId="508EABAD" w14:textId="77777777" w:rsidR="00586EDA" w:rsidRDefault="00586EDA" w:rsidP="00AB27EF"/>
    <w:p w14:paraId="0C5CE983" w14:textId="77777777" w:rsidR="00586EDA" w:rsidRDefault="00586EDA" w:rsidP="00AB27EF"/>
    <w:p w14:paraId="6376FC03" w14:textId="77777777" w:rsidR="00586EDA" w:rsidRDefault="00586EDA" w:rsidP="00AB27EF"/>
    <w:p w14:paraId="66AEEC7C" w14:textId="77777777" w:rsidR="0033095E" w:rsidRDefault="0033095E" w:rsidP="00AB27EF"/>
    <w:p w14:paraId="5FB33261" w14:textId="595355C1" w:rsidR="00586EDA" w:rsidRPr="006E67AE" w:rsidRDefault="00B9363E" w:rsidP="006E67AE">
      <w:pPr>
        <w:pStyle w:val="Ttulo1"/>
        <w:rPr>
          <w:rStyle w:val="Ttulo1Car"/>
          <w:b/>
          <w:bCs/>
        </w:rPr>
      </w:pPr>
      <w:bookmarkStart w:id="24" w:name="_Toc51781420"/>
      <w:r w:rsidRPr="006E67AE">
        <w:rPr>
          <w:rStyle w:val="Ttulo1Car"/>
          <w:b/>
          <w:bCs/>
          <w:smallCaps/>
        </w:rPr>
        <w:t>Exploración de los Datos</w:t>
      </w:r>
      <w:bookmarkEnd w:id="24"/>
    </w:p>
    <w:p w14:paraId="78A08B33" w14:textId="3319E3B1" w:rsidR="00290362" w:rsidRDefault="00586EDA" w:rsidP="00467180">
      <w:pPr>
        <w:jc w:val="both"/>
        <w:rPr>
          <w:rStyle w:val="nfasissutil"/>
          <w:i w:val="0"/>
        </w:rPr>
      </w:pPr>
      <w:r w:rsidRPr="00290362">
        <w:rPr>
          <w:rStyle w:val="nfasissutil"/>
          <w:b/>
        </w:rPr>
        <w:t>Resumen:</w:t>
      </w:r>
      <w:r w:rsidRPr="006D538D">
        <w:rPr>
          <w:rStyle w:val="nfasissutil"/>
        </w:rPr>
        <w:t xml:space="preserve"> </w:t>
      </w:r>
      <w:r w:rsidR="00944432" w:rsidRPr="006D538D">
        <w:rPr>
          <w:rStyle w:val="nfasissutil"/>
        </w:rPr>
        <w:t xml:space="preserve">En </w:t>
      </w:r>
      <w:r w:rsidR="00944432">
        <w:rPr>
          <w:rStyle w:val="nfasissutil"/>
        </w:rPr>
        <w:t xml:space="preserve">esta sección se presenta </w:t>
      </w:r>
      <w:r w:rsidR="00944432" w:rsidRPr="00E501DA">
        <w:rPr>
          <w:rStyle w:val="nfasissutil"/>
          <w:color w:val="0070C0"/>
        </w:rPr>
        <w:t>[escribir un pequeño resumen de un párrafo que explique el contenido de esta sección</w:t>
      </w:r>
      <w:r w:rsidR="00944432">
        <w:rPr>
          <w:rStyle w:val="nfasissutil"/>
          <w:color w:val="0070C0"/>
        </w:rPr>
        <w:t>, donde</w:t>
      </w:r>
      <w:r w:rsidR="00467180">
        <w:rPr>
          <w:rStyle w:val="nfasissutil"/>
          <w:color w:val="0070C0"/>
        </w:rPr>
        <w:t xml:space="preserve"> se </w:t>
      </w:r>
      <w:r w:rsidR="00467180" w:rsidRPr="00467180">
        <w:rPr>
          <w:i/>
          <w:iCs/>
          <w:color w:val="0070C0"/>
        </w:rPr>
        <w:t>obt</w:t>
      </w:r>
      <w:r w:rsidR="00467180">
        <w:rPr>
          <w:i/>
          <w:iCs/>
          <w:color w:val="0070C0"/>
        </w:rPr>
        <w:t>iene</w:t>
      </w:r>
      <w:r w:rsidR="00467180" w:rsidRPr="00467180">
        <w:rPr>
          <w:i/>
          <w:iCs/>
          <w:color w:val="0070C0"/>
        </w:rPr>
        <w:t xml:space="preserve"> una comprensión profunda de los datos. Se realiza la búsqueda de patrones, correlaciones y desvíos basados en técnicas visuales y descriptivas. Los conocimientos adquiridos en esta fase permitirán comenzar con el armado del modelo.</w:t>
      </w:r>
      <w:r w:rsidR="00E501DA" w:rsidRPr="00E501DA">
        <w:rPr>
          <w:rStyle w:val="nfasissutil"/>
          <w:color w:val="0070C0"/>
        </w:rPr>
        <w:t>]</w:t>
      </w:r>
      <w:r w:rsidR="00E501DA" w:rsidRPr="006D538D">
        <w:rPr>
          <w:rStyle w:val="nfasissutil"/>
        </w:rPr>
        <w:t>.</w:t>
      </w:r>
      <w:r w:rsidRPr="0037554F">
        <w:rPr>
          <w:rStyle w:val="nfasissutil"/>
          <w:i w:val="0"/>
        </w:rPr>
        <w:br w:type="page"/>
      </w:r>
    </w:p>
    <w:p w14:paraId="42092D2C" w14:textId="19207BEF" w:rsidR="0001690B" w:rsidRDefault="00467180" w:rsidP="0001690B">
      <w:pPr>
        <w:pStyle w:val="Ttulo2"/>
        <w:numPr>
          <w:ilvl w:val="1"/>
          <w:numId w:val="1"/>
        </w:numPr>
      </w:pPr>
      <w:bookmarkStart w:id="25" w:name="_Toc51781421"/>
      <w:r>
        <w:lastRenderedPageBreak/>
        <w:t>Proceso de exploración de los datos</w:t>
      </w:r>
      <w:bookmarkEnd w:id="25"/>
    </w:p>
    <w:p w14:paraId="60BD78AD" w14:textId="1DFF804D" w:rsidR="0001690B" w:rsidRPr="00467180" w:rsidRDefault="00B9363E" w:rsidP="0001690B">
      <w:pPr>
        <w:jc w:val="both"/>
        <w:rPr>
          <w:i/>
          <w:color w:val="0070C0"/>
          <w:lang w:val="es-MX"/>
        </w:rPr>
      </w:pPr>
      <w:r w:rsidRPr="00467180">
        <w:rPr>
          <w:i/>
          <w:color w:val="0070C0"/>
        </w:rPr>
        <w:t>[</w:t>
      </w:r>
      <w:r w:rsidR="00A40147">
        <w:rPr>
          <w:i/>
          <w:color w:val="0070C0"/>
        </w:rPr>
        <w:t xml:space="preserve">En esta sección </w:t>
      </w:r>
      <w:r w:rsidR="00A40147">
        <w:rPr>
          <w:rStyle w:val="nfasissutil"/>
          <w:iCs w:val="0"/>
          <w:color w:val="0070C0"/>
        </w:rPr>
        <w:t>s</w:t>
      </w:r>
      <w:r w:rsidR="00467180">
        <w:rPr>
          <w:rStyle w:val="nfasissutil"/>
          <w:iCs w:val="0"/>
          <w:color w:val="0070C0"/>
        </w:rPr>
        <w:t xml:space="preserve">e detalla la manera como se ha realizado </w:t>
      </w:r>
      <w:r w:rsidR="00467180" w:rsidRPr="00467180">
        <w:rPr>
          <w:i/>
          <w:color w:val="0070C0"/>
        </w:rPr>
        <w:t>una comprensión profunda de los datos. Se realiza la búsqueda de patrones, correlaciones y desvíos basados en técnicas visuales y descriptivas. Los conocimientos adquiridos en esta fase permitirán comenzar con el armado del modelo.</w:t>
      </w:r>
      <w:r w:rsidRPr="00467180">
        <w:rPr>
          <w:i/>
          <w:color w:val="0070C0"/>
        </w:rPr>
        <w:t>]</w:t>
      </w:r>
    </w:p>
    <w:p w14:paraId="5FCB5D90" w14:textId="77777777" w:rsidR="0001690B" w:rsidRDefault="0001690B" w:rsidP="0001690B">
      <w:pPr>
        <w:jc w:val="both"/>
        <w:rPr>
          <w:color w:val="0070C0"/>
          <w:lang w:val="es-MX"/>
        </w:rPr>
      </w:pPr>
    </w:p>
    <w:p w14:paraId="17D1398D" w14:textId="77777777" w:rsidR="0001690B" w:rsidRDefault="0001690B" w:rsidP="0001690B">
      <w:pPr>
        <w:pStyle w:val="Ttulo2"/>
        <w:numPr>
          <w:ilvl w:val="1"/>
          <w:numId w:val="1"/>
        </w:numPr>
      </w:pPr>
      <w:bookmarkStart w:id="26" w:name="_Toc51781422"/>
      <w:r>
        <w:t>Conclusiones</w:t>
      </w:r>
      <w:bookmarkEnd w:id="26"/>
    </w:p>
    <w:p w14:paraId="5099A0B3" w14:textId="6A0F64CC" w:rsidR="003B1342" w:rsidRDefault="00467180" w:rsidP="0001690B">
      <w:pPr>
        <w:jc w:val="both"/>
        <w:rPr>
          <w:rStyle w:val="nfasissutil"/>
          <w:i w:val="0"/>
        </w:rPr>
      </w:pPr>
      <w:r w:rsidRPr="00467180">
        <w:rPr>
          <w:i/>
          <w:color w:val="0070C0"/>
        </w:rPr>
        <w:t xml:space="preserve">[Se indica una breve conclusión </w:t>
      </w:r>
      <w:r>
        <w:rPr>
          <w:i/>
          <w:color w:val="0070C0"/>
        </w:rPr>
        <w:t xml:space="preserve">de esta sección, </w:t>
      </w:r>
      <w:r w:rsidRPr="00467180">
        <w:rPr>
          <w:i/>
          <w:color w:val="0070C0"/>
        </w:rPr>
        <w:t>donde se resalten los resultados que se obtuvieron</w:t>
      </w:r>
      <w:r>
        <w:rPr>
          <w:i/>
          <w:color w:val="0070C0"/>
        </w:rPr>
        <w:t xml:space="preserve"> </w:t>
      </w:r>
      <w:r w:rsidRPr="00467180">
        <w:rPr>
          <w:i/>
          <w:color w:val="0070C0"/>
        </w:rPr>
        <w:t xml:space="preserve">y </w:t>
      </w:r>
      <w:r>
        <w:rPr>
          <w:i/>
          <w:color w:val="0070C0"/>
        </w:rPr>
        <w:t>su</w:t>
      </w:r>
      <w:r w:rsidRPr="00467180">
        <w:rPr>
          <w:i/>
          <w:color w:val="0070C0"/>
        </w:rPr>
        <w:t xml:space="preserve"> relevancia para el proyecto.]</w:t>
      </w:r>
    </w:p>
    <w:p w14:paraId="30B6E1FF" w14:textId="77777777" w:rsidR="000376C1" w:rsidRDefault="000376C1" w:rsidP="00AB27EF">
      <w:r>
        <w:br w:type="page"/>
      </w:r>
    </w:p>
    <w:p w14:paraId="7308CDD9" w14:textId="77777777" w:rsidR="000376C1" w:rsidRDefault="000376C1" w:rsidP="00AB27EF"/>
    <w:p w14:paraId="33CDF259" w14:textId="77777777" w:rsidR="000376C1" w:rsidRDefault="000376C1" w:rsidP="00AB27EF"/>
    <w:p w14:paraId="7ED70530" w14:textId="77777777" w:rsidR="000376C1" w:rsidRDefault="000376C1" w:rsidP="00AB27EF"/>
    <w:p w14:paraId="19EEFFDF" w14:textId="77777777" w:rsidR="000376C1" w:rsidRDefault="000376C1" w:rsidP="00AB27EF"/>
    <w:p w14:paraId="00DAC430" w14:textId="77777777" w:rsidR="0033095E" w:rsidRDefault="0033095E" w:rsidP="00AB27EF"/>
    <w:p w14:paraId="63A5256D" w14:textId="7EDB2BF6" w:rsidR="000376C1" w:rsidRPr="006E67AE" w:rsidRDefault="00121CEE" w:rsidP="006E67AE">
      <w:pPr>
        <w:pStyle w:val="Ttulo1"/>
      </w:pPr>
      <w:bookmarkStart w:id="27" w:name="_Toc51781423"/>
      <w:r>
        <w:rPr>
          <w:rStyle w:val="Ttulo1Car"/>
          <w:b/>
          <w:bCs/>
          <w:smallCaps/>
        </w:rPr>
        <w:t>Construcción</w:t>
      </w:r>
      <w:r w:rsidR="00B9363E" w:rsidRPr="006E67AE">
        <w:rPr>
          <w:rStyle w:val="Ttulo1Car"/>
          <w:b/>
          <w:bCs/>
          <w:smallCaps/>
        </w:rPr>
        <w:t xml:space="preserve"> de Modelos</w:t>
      </w:r>
      <w:bookmarkEnd w:id="27"/>
    </w:p>
    <w:p w14:paraId="5199A515" w14:textId="0517D720" w:rsidR="000376C1" w:rsidRDefault="000376C1" w:rsidP="00467180">
      <w:pPr>
        <w:jc w:val="both"/>
      </w:pPr>
      <w:r w:rsidRPr="00290362">
        <w:rPr>
          <w:rStyle w:val="nfasissutil"/>
          <w:b/>
        </w:rPr>
        <w:t>Resumen:</w:t>
      </w:r>
      <w:r w:rsidRPr="006D538D">
        <w:rPr>
          <w:rStyle w:val="nfasissutil"/>
        </w:rPr>
        <w:t xml:space="preserve"> </w:t>
      </w:r>
      <w:r w:rsidR="00944432" w:rsidRPr="006D538D">
        <w:rPr>
          <w:rStyle w:val="nfasissutil"/>
        </w:rPr>
        <w:t xml:space="preserve">En </w:t>
      </w:r>
      <w:r w:rsidR="00944432">
        <w:rPr>
          <w:rStyle w:val="nfasissutil"/>
        </w:rPr>
        <w:t xml:space="preserve">esta sección se presenta </w:t>
      </w:r>
      <w:r w:rsidR="00944432" w:rsidRPr="00E501DA">
        <w:rPr>
          <w:rStyle w:val="nfasissutil"/>
          <w:color w:val="0070C0"/>
        </w:rPr>
        <w:t>[escribir un pequeño resumen de un párrafo que explique el contenido de esta sección</w:t>
      </w:r>
      <w:r w:rsidR="00944432">
        <w:rPr>
          <w:rStyle w:val="nfasissutil"/>
          <w:color w:val="0070C0"/>
        </w:rPr>
        <w:t>, donde</w:t>
      </w:r>
      <w:r w:rsidR="00467180">
        <w:rPr>
          <w:rStyle w:val="nfasissutil"/>
          <w:color w:val="0070C0"/>
        </w:rPr>
        <w:t xml:space="preserve"> </w:t>
      </w:r>
      <w:r w:rsidR="00467180" w:rsidRPr="00467180">
        <w:rPr>
          <w:i/>
          <w:iCs/>
          <w:color w:val="0070C0"/>
        </w:rPr>
        <w:t>se obt</w:t>
      </w:r>
      <w:r w:rsidR="00467180">
        <w:rPr>
          <w:i/>
          <w:iCs/>
          <w:color w:val="0070C0"/>
        </w:rPr>
        <w:t>ienen</w:t>
      </w:r>
      <w:r w:rsidR="00467180" w:rsidRPr="00467180">
        <w:rPr>
          <w:i/>
          <w:iCs/>
          <w:color w:val="0070C0"/>
        </w:rPr>
        <w:t xml:space="preserve"> los conocimientos o </w:t>
      </w:r>
      <w:r w:rsidR="00467180">
        <w:rPr>
          <w:i/>
          <w:iCs/>
          <w:color w:val="0070C0"/>
        </w:rPr>
        <w:t xml:space="preserve">se realizan las </w:t>
      </w:r>
      <w:r w:rsidR="00467180" w:rsidRPr="00467180">
        <w:rPr>
          <w:i/>
          <w:iCs/>
          <w:color w:val="0070C0"/>
        </w:rPr>
        <w:t xml:space="preserve">predicciones </w:t>
      </w:r>
      <w:r w:rsidR="00A40147" w:rsidRPr="00467180">
        <w:rPr>
          <w:i/>
          <w:iCs/>
          <w:color w:val="0070C0"/>
        </w:rPr>
        <w:t>de acuerdo con</w:t>
      </w:r>
      <w:r w:rsidR="00467180" w:rsidRPr="00467180">
        <w:rPr>
          <w:i/>
          <w:iCs/>
          <w:color w:val="0070C0"/>
        </w:rPr>
        <w:t xml:space="preserve"> los lineamientos establecidos en la primer</w:t>
      </w:r>
      <w:r w:rsidR="00467180">
        <w:rPr>
          <w:i/>
          <w:iCs/>
          <w:color w:val="0070C0"/>
        </w:rPr>
        <w:t>a</w:t>
      </w:r>
      <w:r w:rsidR="00467180" w:rsidRPr="00467180">
        <w:rPr>
          <w:i/>
          <w:iCs/>
          <w:color w:val="0070C0"/>
        </w:rPr>
        <w:t xml:space="preserve"> etapa</w:t>
      </w:r>
      <w:r w:rsidR="00467180">
        <w:rPr>
          <w:i/>
          <w:iCs/>
          <w:color w:val="0070C0"/>
        </w:rPr>
        <w:t xml:space="preserve"> y cumpliendo con el objetivo del proyecto</w:t>
      </w:r>
      <w:r w:rsidR="00467180" w:rsidRPr="00467180">
        <w:rPr>
          <w:i/>
          <w:iCs/>
          <w:color w:val="0070C0"/>
        </w:rPr>
        <w:t xml:space="preserve">. </w:t>
      </w:r>
      <w:r w:rsidR="006E67AE">
        <w:rPr>
          <w:i/>
          <w:iCs/>
          <w:color w:val="0070C0"/>
        </w:rPr>
        <w:t>S</w:t>
      </w:r>
      <w:r w:rsidR="00467180" w:rsidRPr="00467180">
        <w:rPr>
          <w:i/>
          <w:iCs/>
          <w:color w:val="0070C0"/>
        </w:rPr>
        <w:t>e pueden emplear todas las técnicas y herramientas de la ciencia de datos. El objetivo es obtener el modelo o la combinación de modelos que mejores resultados proporcionen.</w:t>
      </w:r>
      <w:r w:rsidR="00E501DA" w:rsidRPr="00E501DA">
        <w:rPr>
          <w:rStyle w:val="nfasissutil"/>
          <w:color w:val="0070C0"/>
        </w:rPr>
        <w:t>]</w:t>
      </w:r>
      <w:r w:rsidR="00E501DA" w:rsidRPr="006D538D">
        <w:rPr>
          <w:rStyle w:val="nfasissutil"/>
        </w:rPr>
        <w:t>.</w:t>
      </w:r>
      <w:r w:rsidRPr="0037554F">
        <w:rPr>
          <w:rStyle w:val="nfasissutil"/>
          <w:i w:val="0"/>
        </w:rPr>
        <w:br w:type="page"/>
      </w:r>
    </w:p>
    <w:p w14:paraId="0E5EFDCF" w14:textId="2ABB7D02" w:rsidR="00E35BF7" w:rsidRDefault="00467180" w:rsidP="00E35BF7">
      <w:pPr>
        <w:pStyle w:val="Ttulo2"/>
        <w:numPr>
          <w:ilvl w:val="1"/>
          <w:numId w:val="1"/>
        </w:numPr>
      </w:pPr>
      <w:bookmarkStart w:id="28" w:name="_Toc51781424"/>
      <w:r>
        <w:lastRenderedPageBreak/>
        <w:t xml:space="preserve">Proceso de </w:t>
      </w:r>
      <w:r w:rsidR="00121CEE">
        <w:t>construcción</w:t>
      </w:r>
      <w:r>
        <w:t xml:space="preserve"> de modelos</w:t>
      </w:r>
      <w:bookmarkEnd w:id="28"/>
    </w:p>
    <w:p w14:paraId="5D5AFB3E" w14:textId="71ED60C1" w:rsidR="00B9363E" w:rsidRPr="00467180" w:rsidRDefault="00B9363E" w:rsidP="00B9363E">
      <w:pPr>
        <w:jc w:val="both"/>
        <w:rPr>
          <w:i/>
          <w:color w:val="0070C0"/>
          <w:lang w:val="es-MX"/>
        </w:rPr>
      </w:pPr>
      <w:r w:rsidRPr="00467180">
        <w:rPr>
          <w:i/>
          <w:color w:val="0070C0"/>
        </w:rPr>
        <w:t>[</w:t>
      </w:r>
      <w:r w:rsidR="00A40147">
        <w:rPr>
          <w:i/>
          <w:color w:val="0070C0"/>
        </w:rPr>
        <w:t>En esta sección s</w:t>
      </w:r>
      <w:r w:rsidR="00467180">
        <w:rPr>
          <w:i/>
          <w:color w:val="0070C0"/>
        </w:rPr>
        <w:t xml:space="preserve">e detalla el proceso de </w:t>
      </w:r>
      <w:r w:rsidR="006E67AE">
        <w:rPr>
          <w:i/>
          <w:color w:val="0070C0"/>
        </w:rPr>
        <w:t>desarrollo</w:t>
      </w:r>
      <w:r w:rsidR="00467180">
        <w:rPr>
          <w:i/>
          <w:color w:val="0070C0"/>
        </w:rPr>
        <w:t xml:space="preserve"> de </w:t>
      </w:r>
      <w:r w:rsidR="006E67AE">
        <w:rPr>
          <w:i/>
          <w:color w:val="0070C0"/>
        </w:rPr>
        <w:t xml:space="preserve">los </w:t>
      </w:r>
      <w:r w:rsidR="00467180">
        <w:rPr>
          <w:i/>
          <w:color w:val="0070C0"/>
        </w:rPr>
        <w:t xml:space="preserve">modelos a partir de los que </w:t>
      </w:r>
      <w:r w:rsidR="00467180" w:rsidRPr="00467180">
        <w:rPr>
          <w:i/>
          <w:color w:val="0070C0"/>
        </w:rPr>
        <w:t xml:space="preserve">se obtienen los conocimientos o se realizan las predicciones </w:t>
      </w:r>
      <w:r w:rsidR="00A40147" w:rsidRPr="00467180">
        <w:rPr>
          <w:i/>
          <w:color w:val="0070C0"/>
        </w:rPr>
        <w:t>de acuerdo con</w:t>
      </w:r>
      <w:r w:rsidR="00467180" w:rsidRPr="00467180">
        <w:rPr>
          <w:i/>
          <w:color w:val="0070C0"/>
        </w:rPr>
        <w:t xml:space="preserve"> los lineamientos establecidos en la primer</w:t>
      </w:r>
      <w:r w:rsidR="00467180">
        <w:rPr>
          <w:i/>
          <w:color w:val="0070C0"/>
        </w:rPr>
        <w:t>a</w:t>
      </w:r>
      <w:r w:rsidR="00467180" w:rsidRPr="00467180">
        <w:rPr>
          <w:i/>
          <w:color w:val="0070C0"/>
        </w:rPr>
        <w:t xml:space="preserve"> etapa y cumpliendo con el objetivo del proyecto. </w:t>
      </w:r>
      <w:r w:rsidR="006E67AE">
        <w:rPr>
          <w:i/>
          <w:color w:val="0070C0"/>
        </w:rPr>
        <w:t>S</w:t>
      </w:r>
      <w:r w:rsidR="00467180" w:rsidRPr="00467180">
        <w:rPr>
          <w:i/>
          <w:color w:val="0070C0"/>
        </w:rPr>
        <w:t>e pueden emplear todas las técnicas y herramientas de la ciencia de datos. El objetivo es obtener el modelo o la combinación de modelos que mejores resultados proporcionen.</w:t>
      </w:r>
      <w:r w:rsidRPr="00467180">
        <w:rPr>
          <w:i/>
          <w:color w:val="0070C0"/>
        </w:rPr>
        <w:t>]</w:t>
      </w:r>
    </w:p>
    <w:p w14:paraId="06656C8B" w14:textId="77777777" w:rsidR="00B9363E" w:rsidRDefault="00B9363E" w:rsidP="00B9363E">
      <w:pPr>
        <w:jc w:val="both"/>
        <w:rPr>
          <w:color w:val="0070C0"/>
          <w:lang w:val="es-MX"/>
        </w:rPr>
      </w:pPr>
    </w:p>
    <w:p w14:paraId="7C01BD00" w14:textId="77777777" w:rsidR="00B9363E" w:rsidRDefault="00B9363E" w:rsidP="00B9363E">
      <w:pPr>
        <w:pStyle w:val="Ttulo2"/>
        <w:numPr>
          <w:ilvl w:val="1"/>
          <w:numId w:val="1"/>
        </w:numPr>
      </w:pPr>
      <w:bookmarkStart w:id="29" w:name="_Toc51781425"/>
      <w:r>
        <w:t>Conclusiones</w:t>
      </w:r>
      <w:bookmarkEnd w:id="29"/>
    </w:p>
    <w:p w14:paraId="7F9D98CD" w14:textId="0478DCE7" w:rsidR="00575A1F" w:rsidRPr="00467180" w:rsidRDefault="00467180" w:rsidP="00467180">
      <w:pPr>
        <w:spacing w:before="160" w:after="40" w:line="240" w:lineRule="auto"/>
        <w:jc w:val="both"/>
        <w:rPr>
          <w:color w:val="0070C0"/>
          <w:lang w:val="es-MX"/>
        </w:rPr>
      </w:pPr>
      <w:r w:rsidRPr="00467180">
        <w:rPr>
          <w:i/>
          <w:color w:val="0070C0"/>
        </w:rPr>
        <w:t xml:space="preserve">[Se indica una breve conclusión </w:t>
      </w:r>
      <w:r>
        <w:rPr>
          <w:i/>
          <w:color w:val="0070C0"/>
        </w:rPr>
        <w:t xml:space="preserve">de esta sección, </w:t>
      </w:r>
      <w:r w:rsidRPr="00467180">
        <w:rPr>
          <w:i/>
          <w:color w:val="0070C0"/>
        </w:rPr>
        <w:t>donde se resalten los resultados que se obtuvieron</w:t>
      </w:r>
      <w:r>
        <w:rPr>
          <w:i/>
          <w:color w:val="0070C0"/>
        </w:rPr>
        <w:t xml:space="preserve"> </w:t>
      </w:r>
      <w:r w:rsidRPr="00467180">
        <w:rPr>
          <w:i/>
          <w:color w:val="0070C0"/>
        </w:rPr>
        <w:t xml:space="preserve">y </w:t>
      </w:r>
      <w:r>
        <w:rPr>
          <w:i/>
          <w:color w:val="0070C0"/>
        </w:rPr>
        <w:t>su</w:t>
      </w:r>
      <w:r w:rsidRPr="00467180">
        <w:rPr>
          <w:i/>
          <w:color w:val="0070C0"/>
        </w:rPr>
        <w:t xml:space="preserve"> relevancia para el proyecto.]</w:t>
      </w:r>
    </w:p>
    <w:p w14:paraId="5BFBE25D" w14:textId="6D16A88E" w:rsidR="00B9363E" w:rsidRDefault="00B9363E">
      <w:r>
        <w:br w:type="page"/>
      </w:r>
    </w:p>
    <w:p w14:paraId="194D406E" w14:textId="40142541" w:rsidR="00AF5645" w:rsidRDefault="00AF5645" w:rsidP="00575A1F"/>
    <w:p w14:paraId="5FE5F438" w14:textId="13D6FEBC" w:rsidR="00467180" w:rsidRDefault="00467180" w:rsidP="00575A1F"/>
    <w:p w14:paraId="39F72579" w14:textId="77777777" w:rsidR="00467180" w:rsidRDefault="00467180" w:rsidP="00575A1F"/>
    <w:p w14:paraId="6927E738" w14:textId="77777777" w:rsidR="00575A1F" w:rsidRDefault="00575A1F" w:rsidP="00575A1F"/>
    <w:p w14:paraId="3ADE3C97" w14:textId="77777777" w:rsidR="00575A1F" w:rsidRDefault="00575A1F" w:rsidP="00575A1F"/>
    <w:p w14:paraId="7AC7403F" w14:textId="76FAF149" w:rsidR="00575A1F" w:rsidRPr="006E67AE" w:rsidRDefault="00121CEE" w:rsidP="006E67AE">
      <w:pPr>
        <w:pStyle w:val="Ttulo1"/>
      </w:pPr>
      <w:bookmarkStart w:id="30" w:name="_Toc51781426"/>
      <w:r>
        <w:rPr>
          <w:rStyle w:val="Ttulo1Car"/>
          <w:b/>
          <w:bCs/>
          <w:smallCaps/>
        </w:rPr>
        <w:t xml:space="preserve">Presentación de </w:t>
      </w:r>
      <w:r w:rsidR="00B9363E" w:rsidRPr="006E67AE">
        <w:rPr>
          <w:rStyle w:val="Ttulo1Car"/>
          <w:b/>
          <w:bCs/>
          <w:smallCaps/>
        </w:rPr>
        <w:t>Resultados</w:t>
      </w:r>
      <w:bookmarkEnd w:id="30"/>
    </w:p>
    <w:p w14:paraId="48F8B775" w14:textId="1AEFA1BE" w:rsidR="00575A1F" w:rsidRDefault="00575A1F" w:rsidP="00467180">
      <w:pPr>
        <w:jc w:val="both"/>
      </w:pPr>
      <w:r w:rsidRPr="00290362">
        <w:rPr>
          <w:rStyle w:val="nfasissutil"/>
          <w:b/>
        </w:rPr>
        <w:t>Resumen:</w:t>
      </w:r>
      <w:r w:rsidRPr="006D538D">
        <w:rPr>
          <w:rStyle w:val="nfasissutil"/>
        </w:rPr>
        <w:t xml:space="preserve"> </w:t>
      </w:r>
      <w:r w:rsidR="00944432" w:rsidRPr="006D538D">
        <w:rPr>
          <w:rStyle w:val="nfasissutil"/>
        </w:rPr>
        <w:t xml:space="preserve">En </w:t>
      </w:r>
      <w:r w:rsidR="00944432">
        <w:rPr>
          <w:rStyle w:val="nfasissutil"/>
        </w:rPr>
        <w:t xml:space="preserve">esta sección se presenta </w:t>
      </w:r>
      <w:r w:rsidR="00944432" w:rsidRPr="00E501DA">
        <w:rPr>
          <w:rStyle w:val="nfasissutil"/>
          <w:color w:val="0070C0"/>
        </w:rPr>
        <w:t>[escribir un pequeño resumen de un párrafo que explique el contenido de esta sección</w:t>
      </w:r>
      <w:r w:rsidR="00944432">
        <w:rPr>
          <w:rStyle w:val="nfasissutil"/>
          <w:color w:val="0070C0"/>
        </w:rPr>
        <w:t>, donde</w:t>
      </w:r>
      <w:r w:rsidR="00A40147">
        <w:rPr>
          <w:rStyle w:val="nfasissutil"/>
          <w:color w:val="0070C0"/>
        </w:rPr>
        <w:t xml:space="preserve"> se </w:t>
      </w:r>
      <w:r w:rsidR="00A40147" w:rsidRPr="00A40147">
        <w:rPr>
          <w:i/>
          <w:iCs/>
          <w:color w:val="0070C0"/>
        </w:rPr>
        <w:t>presenta</w:t>
      </w:r>
      <w:r w:rsidR="00A40147">
        <w:rPr>
          <w:i/>
          <w:iCs/>
          <w:color w:val="0070C0"/>
        </w:rPr>
        <w:t>n</w:t>
      </w:r>
      <w:r w:rsidR="00A40147" w:rsidRPr="00A40147">
        <w:rPr>
          <w:i/>
          <w:iCs/>
          <w:color w:val="0070C0"/>
        </w:rPr>
        <w:t xml:space="preserve"> los resultados del análisis </w:t>
      </w:r>
      <w:r w:rsidR="00A40147">
        <w:rPr>
          <w:i/>
          <w:iCs/>
          <w:color w:val="0070C0"/>
        </w:rPr>
        <w:t xml:space="preserve">y su validación </w:t>
      </w:r>
      <w:r w:rsidR="00A40147" w:rsidRPr="00A40147">
        <w:rPr>
          <w:i/>
          <w:iCs/>
          <w:color w:val="0070C0"/>
        </w:rPr>
        <w:t xml:space="preserve">para que los modelos </w:t>
      </w:r>
      <w:r w:rsidR="00A40147">
        <w:rPr>
          <w:i/>
          <w:iCs/>
          <w:color w:val="0070C0"/>
        </w:rPr>
        <w:t xml:space="preserve">desarrollados en la etapa previa </w:t>
      </w:r>
      <w:r w:rsidR="00A40147" w:rsidRPr="00A40147">
        <w:rPr>
          <w:i/>
          <w:iCs/>
          <w:color w:val="0070C0"/>
        </w:rPr>
        <w:t>puedan ser adoptados</w:t>
      </w:r>
      <w:r w:rsidR="00E501DA" w:rsidRPr="00E501DA">
        <w:rPr>
          <w:rStyle w:val="nfasissutil"/>
          <w:color w:val="0070C0"/>
        </w:rPr>
        <w:t>]</w:t>
      </w:r>
      <w:r w:rsidR="00E501DA" w:rsidRPr="006D538D">
        <w:rPr>
          <w:rStyle w:val="nfasissutil"/>
        </w:rPr>
        <w:t>.</w:t>
      </w:r>
      <w:r w:rsidRPr="0037554F">
        <w:rPr>
          <w:rStyle w:val="nfasissutil"/>
          <w:i w:val="0"/>
        </w:rPr>
        <w:br w:type="page"/>
      </w:r>
    </w:p>
    <w:p w14:paraId="08A2E60A" w14:textId="565D5640" w:rsidR="00AF5645" w:rsidRDefault="00A40147" w:rsidP="00AF5645">
      <w:pPr>
        <w:pStyle w:val="Ttulo2"/>
        <w:numPr>
          <w:ilvl w:val="1"/>
          <w:numId w:val="1"/>
        </w:numPr>
      </w:pPr>
      <w:bookmarkStart w:id="31" w:name="_Toc51781427"/>
      <w:r>
        <w:lastRenderedPageBreak/>
        <w:t>Presentación de resultados</w:t>
      </w:r>
      <w:bookmarkEnd w:id="31"/>
    </w:p>
    <w:p w14:paraId="43AD84B7" w14:textId="6C2D8C37" w:rsidR="00B9363E" w:rsidRDefault="00B9363E" w:rsidP="00B9363E">
      <w:pPr>
        <w:jc w:val="both"/>
        <w:rPr>
          <w:color w:val="0070C0"/>
          <w:lang w:val="es-MX"/>
        </w:rPr>
      </w:pPr>
      <w:r w:rsidRPr="00A40147">
        <w:rPr>
          <w:i/>
          <w:color w:val="0070C0"/>
        </w:rPr>
        <w:t>[</w:t>
      </w:r>
      <w:r w:rsidR="00A40147">
        <w:rPr>
          <w:rStyle w:val="nfasissutil"/>
          <w:color w:val="0070C0"/>
        </w:rPr>
        <w:t xml:space="preserve">En esta sección se </w:t>
      </w:r>
      <w:r w:rsidR="00A40147" w:rsidRPr="00A40147">
        <w:rPr>
          <w:i/>
          <w:iCs/>
          <w:color w:val="0070C0"/>
        </w:rPr>
        <w:t>presenta</w:t>
      </w:r>
      <w:r w:rsidR="00A40147">
        <w:rPr>
          <w:i/>
          <w:iCs/>
          <w:color w:val="0070C0"/>
        </w:rPr>
        <w:t>n</w:t>
      </w:r>
      <w:r w:rsidR="00A40147" w:rsidRPr="00A40147">
        <w:rPr>
          <w:i/>
          <w:iCs/>
          <w:color w:val="0070C0"/>
        </w:rPr>
        <w:t xml:space="preserve"> los resultados del análisis </w:t>
      </w:r>
      <w:r w:rsidR="00A40147">
        <w:rPr>
          <w:i/>
          <w:iCs/>
          <w:color w:val="0070C0"/>
        </w:rPr>
        <w:t xml:space="preserve">y su validación </w:t>
      </w:r>
      <w:r w:rsidR="00A40147" w:rsidRPr="00A40147">
        <w:rPr>
          <w:i/>
          <w:iCs/>
          <w:color w:val="0070C0"/>
        </w:rPr>
        <w:t xml:space="preserve">para que los modelos </w:t>
      </w:r>
      <w:r w:rsidR="00A40147">
        <w:rPr>
          <w:i/>
          <w:iCs/>
          <w:color w:val="0070C0"/>
        </w:rPr>
        <w:t xml:space="preserve">desarrollados en la etapa previa </w:t>
      </w:r>
      <w:r w:rsidR="00A40147" w:rsidRPr="00A40147">
        <w:rPr>
          <w:i/>
          <w:iCs/>
          <w:color w:val="0070C0"/>
        </w:rPr>
        <w:t>puedan ser adoptados</w:t>
      </w:r>
      <w:r w:rsidR="00A40147">
        <w:rPr>
          <w:i/>
          <w:iCs/>
          <w:color w:val="0070C0"/>
        </w:rPr>
        <w:t>.</w:t>
      </w:r>
      <w:r w:rsidRPr="00A40147">
        <w:rPr>
          <w:i/>
          <w:color w:val="0070C0"/>
        </w:rPr>
        <w:t>]</w:t>
      </w:r>
    </w:p>
    <w:p w14:paraId="72C948A1" w14:textId="77777777" w:rsidR="00B9363E" w:rsidRDefault="00B9363E" w:rsidP="00B9363E">
      <w:pPr>
        <w:jc w:val="both"/>
        <w:rPr>
          <w:color w:val="0070C0"/>
          <w:lang w:val="es-MX"/>
        </w:rPr>
      </w:pPr>
    </w:p>
    <w:p w14:paraId="2EF434C3" w14:textId="77777777" w:rsidR="00B9363E" w:rsidRDefault="00B9363E" w:rsidP="00B9363E">
      <w:pPr>
        <w:pStyle w:val="Ttulo2"/>
        <w:numPr>
          <w:ilvl w:val="1"/>
          <w:numId w:val="1"/>
        </w:numPr>
      </w:pPr>
      <w:bookmarkStart w:id="32" w:name="_Toc51781428"/>
      <w:r>
        <w:t>Conclusiones</w:t>
      </w:r>
      <w:bookmarkEnd w:id="32"/>
    </w:p>
    <w:p w14:paraId="00C7A92D" w14:textId="32AF3C18" w:rsidR="00575A1F" w:rsidRDefault="00467180" w:rsidP="00575A1F">
      <w:r w:rsidRPr="00467180">
        <w:rPr>
          <w:i/>
          <w:color w:val="0070C0"/>
        </w:rPr>
        <w:t xml:space="preserve">[Se indica una breve conclusión </w:t>
      </w:r>
      <w:r>
        <w:rPr>
          <w:i/>
          <w:color w:val="0070C0"/>
        </w:rPr>
        <w:t xml:space="preserve">de esta sección, </w:t>
      </w:r>
      <w:r w:rsidRPr="00467180">
        <w:rPr>
          <w:i/>
          <w:color w:val="0070C0"/>
        </w:rPr>
        <w:t>donde se resalten los resultados que se obtuvieron</w:t>
      </w:r>
      <w:r>
        <w:rPr>
          <w:i/>
          <w:color w:val="0070C0"/>
        </w:rPr>
        <w:t xml:space="preserve"> </w:t>
      </w:r>
      <w:r w:rsidRPr="00467180">
        <w:rPr>
          <w:i/>
          <w:color w:val="0070C0"/>
        </w:rPr>
        <w:t xml:space="preserve">y </w:t>
      </w:r>
      <w:r>
        <w:rPr>
          <w:i/>
          <w:color w:val="0070C0"/>
        </w:rPr>
        <w:t>su</w:t>
      </w:r>
      <w:r w:rsidRPr="00467180">
        <w:rPr>
          <w:i/>
          <w:color w:val="0070C0"/>
        </w:rPr>
        <w:t xml:space="preserve"> relevancia para el proyecto.]</w:t>
      </w:r>
    </w:p>
    <w:p w14:paraId="06B1DB3F" w14:textId="293425CD" w:rsidR="00B9363E" w:rsidRDefault="00B9363E">
      <w:r>
        <w:br w:type="page"/>
      </w:r>
    </w:p>
    <w:p w14:paraId="4149CFBE" w14:textId="0414295E" w:rsidR="001042B7" w:rsidRDefault="001042B7" w:rsidP="001042B7"/>
    <w:p w14:paraId="1483B5F8" w14:textId="77777777" w:rsidR="00A40147" w:rsidRDefault="00A40147" w:rsidP="001042B7"/>
    <w:p w14:paraId="47B3966C" w14:textId="77777777" w:rsidR="001042B7" w:rsidRDefault="001042B7" w:rsidP="001042B7"/>
    <w:p w14:paraId="4F9E8460" w14:textId="77777777" w:rsidR="001042B7" w:rsidRDefault="001042B7" w:rsidP="001042B7"/>
    <w:p w14:paraId="0F493A3C" w14:textId="77777777" w:rsidR="001042B7" w:rsidRDefault="001042B7" w:rsidP="001042B7"/>
    <w:p w14:paraId="074BBDBB" w14:textId="77777777" w:rsidR="001042B7" w:rsidRPr="006E67AE" w:rsidRDefault="001042B7" w:rsidP="006E67AE">
      <w:pPr>
        <w:pStyle w:val="Ttulo1"/>
      </w:pPr>
      <w:bookmarkStart w:id="33" w:name="_Toc51781429"/>
      <w:r w:rsidRPr="006E67AE">
        <w:rPr>
          <w:rStyle w:val="Ttulo1Car"/>
          <w:b/>
          <w:bCs/>
          <w:smallCaps/>
        </w:rPr>
        <w:t>Conclusiones</w:t>
      </w:r>
      <w:bookmarkEnd w:id="33"/>
    </w:p>
    <w:p w14:paraId="7FBA6FAB" w14:textId="77E723AE" w:rsidR="001042B7" w:rsidRDefault="001042B7" w:rsidP="00A40147">
      <w:pPr>
        <w:jc w:val="both"/>
        <w:rPr>
          <w:rStyle w:val="nfasissutil"/>
          <w:i w:val="0"/>
        </w:rPr>
      </w:pPr>
      <w:r w:rsidRPr="00290362">
        <w:rPr>
          <w:rStyle w:val="nfasissutil"/>
          <w:b/>
        </w:rPr>
        <w:t>Resumen:</w:t>
      </w:r>
      <w:r w:rsidRPr="006D538D">
        <w:rPr>
          <w:rStyle w:val="nfasissutil"/>
        </w:rPr>
        <w:t xml:space="preserve"> </w:t>
      </w:r>
      <w:r w:rsidR="00A40147" w:rsidRPr="006D538D">
        <w:rPr>
          <w:rStyle w:val="nfasissutil"/>
        </w:rPr>
        <w:t xml:space="preserve">En </w:t>
      </w:r>
      <w:r w:rsidR="00A40147">
        <w:rPr>
          <w:rStyle w:val="nfasissutil"/>
        </w:rPr>
        <w:t xml:space="preserve">esta sección se presenta </w:t>
      </w:r>
      <w:r w:rsidR="00A40147" w:rsidRPr="00E501DA">
        <w:rPr>
          <w:rStyle w:val="nfasissutil"/>
          <w:color w:val="0070C0"/>
        </w:rPr>
        <w:t>[escribir un pequeño resumen de un párrafo que explique el contenido de esta sección</w:t>
      </w:r>
      <w:r w:rsidR="00A40147">
        <w:rPr>
          <w:rStyle w:val="nfasissutil"/>
          <w:color w:val="0070C0"/>
        </w:rPr>
        <w:t>, donde</w:t>
      </w:r>
      <w:r>
        <w:rPr>
          <w:rStyle w:val="nfasissutil"/>
        </w:rPr>
        <w:t xml:space="preserve"> </w:t>
      </w:r>
      <w:r w:rsidRPr="00A40147">
        <w:rPr>
          <w:rStyle w:val="nfasissutil"/>
          <w:color w:val="0070C0"/>
        </w:rPr>
        <w:t>se presentan las conclusiones generales del proyecto y el trabajo a futuro que puede ser explorado</w:t>
      </w:r>
      <w:r w:rsidR="00A40147" w:rsidRPr="00A40147">
        <w:rPr>
          <w:rStyle w:val="nfasissutil"/>
          <w:color w:val="0070C0"/>
        </w:rPr>
        <w:t>.</w:t>
      </w:r>
      <w:r w:rsidR="00944432">
        <w:rPr>
          <w:rStyle w:val="nfasissutil"/>
          <w:color w:val="0070C0"/>
        </w:rPr>
        <w:t>]</w:t>
      </w:r>
      <w:r w:rsidRPr="006D538D">
        <w:rPr>
          <w:rStyle w:val="nfasissutil"/>
        </w:rPr>
        <w:t>.</w:t>
      </w:r>
      <w:r w:rsidRPr="0037554F">
        <w:rPr>
          <w:rStyle w:val="nfasissutil"/>
          <w:i w:val="0"/>
        </w:rPr>
        <w:br w:type="page"/>
      </w:r>
    </w:p>
    <w:p w14:paraId="2E5AF0ED" w14:textId="77777777" w:rsidR="001042B7" w:rsidRDefault="001042B7" w:rsidP="001042B7">
      <w:pPr>
        <w:pStyle w:val="Ttulo2"/>
        <w:numPr>
          <w:ilvl w:val="1"/>
          <w:numId w:val="1"/>
        </w:numPr>
        <w:rPr>
          <w:rStyle w:val="nfasissutil"/>
          <w:i w:val="0"/>
        </w:rPr>
      </w:pPr>
      <w:bookmarkStart w:id="34" w:name="_Toc51781430"/>
      <w:r>
        <w:rPr>
          <w:rStyle w:val="nfasissutil"/>
          <w:i w:val="0"/>
        </w:rPr>
        <w:lastRenderedPageBreak/>
        <w:t>Conclusiones</w:t>
      </w:r>
      <w:bookmarkEnd w:id="34"/>
    </w:p>
    <w:p w14:paraId="71D98D09" w14:textId="56E71C98" w:rsidR="001042B7" w:rsidRPr="00A40147" w:rsidRDefault="00A40147" w:rsidP="001042B7">
      <w:pPr>
        <w:rPr>
          <w:i/>
          <w:iCs/>
          <w:color w:val="0070C0"/>
        </w:rPr>
      </w:pPr>
      <w:r w:rsidRPr="00A40147">
        <w:rPr>
          <w:i/>
          <w:iCs/>
          <w:color w:val="0070C0"/>
        </w:rPr>
        <w:t>[</w:t>
      </w:r>
      <w:r>
        <w:rPr>
          <w:i/>
          <w:iCs/>
          <w:color w:val="0070C0"/>
        </w:rPr>
        <w:t>En esta sección se presentan l</w:t>
      </w:r>
      <w:r w:rsidR="001042B7" w:rsidRPr="00A40147">
        <w:rPr>
          <w:i/>
          <w:iCs/>
          <w:color w:val="0070C0"/>
        </w:rPr>
        <w:t>as conclusiones</w:t>
      </w:r>
      <w:r>
        <w:rPr>
          <w:i/>
          <w:iCs/>
          <w:color w:val="0070C0"/>
        </w:rPr>
        <w:t>, las cuales</w:t>
      </w:r>
      <w:r w:rsidR="001042B7" w:rsidRPr="00A40147">
        <w:rPr>
          <w:i/>
          <w:iCs/>
          <w:color w:val="0070C0"/>
        </w:rPr>
        <w:t xml:space="preserve"> deben responde a los objetivos establecidos.</w:t>
      </w:r>
      <w:r w:rsidRPr="00A40147">
        <w:rPr>
          <w:i/>
          <w:iCs/>
          <w:color w:val="0070C0"/>
        </w:rPr>
        <w:t>]</w:t>
      </w:r>
    </w:p>
    <w:p w14:paraId="42048369" w14:textId="77777777" w:rsidR="001042B7" w:rsidRPr="0033095E" w:rsidRDefault="001042B7" w:rsidP="001042B7"/>
    <w:p w14:paraId="423237C6" w14:textId="2A711E5E" w:rsidR="001042B7" w:rsidRDefault="001042B7" w:rsidP="001042B7">
      <w:pPr>
        <w:pStyle w:val="Ttulo2"/>
        <w:numPr>
          <w:ilvl w:val="1"/>
          <w:numId w:val="1"/>
        </w:numPr>
        <w:rPr>
          <w:rStyle w:val="nfasissutil"/>
          <w:i w:val="0"/>
        </w:rPr>
      </w:pPr>
      <w:bookmarkStart w:id="35" w:name="_Toc51781431"/>
      <w:r>
        <w:rPr>
          <w:rStyle w:val="nfasissutil"/>
          <w:i w:val="0"/>
        </w:rPr>
        <w:t xml:space="preserve">Trabajo </w:t>
      </w:r>
      <w:r w:rsidR="00A40147">
        <w:rPr>
          <w:rStyle w:val="nfasissutil"/>
          <w:i w:val="0"/>
        </w:rPr>
        <w:t xml:space="preserve">a </w:t>
      </w:r>
      <w:r>
        <w:rPr>
          <w:rStyle w:val="nfasissutil"/>
          <w:i w:val="0"/>
        </w:rPr>
        <w:t>Futuro</w:t>
      </w:r>
      <w:bookmarkEnd w:id="35"/>
    </w:p>
    <w:p w14:paraId="1B927E99" w14:textId="6A4F2BDE" w:rsidR="001042B7" w:rsidRPr="00A40147" w:rsidRDefault="00A40147" w:rsidP="001042B7">
      <w:pPr>
        <w:jc w:val="both"/>
        <w:rPr>
          <w:i/>
          <w:iCs/>
          <w:color w:val="0070C0"/>
        </w:rPr>
      </w:pPr>
      <w:r w:rsidRPr="00A40147">
        <w:rPr>
          <w:i/>
          <w:iCs/>
          <w:color w:val="0070C0"/>
        </w:rPr>
        <w:t>[</w:t>
      </w:r>
      <w:r w:rsidR="001042B7" w:rsidRPr="00A40147">
        <w:rPr>
          <w:i/>
          <w:iCs/>
          <w:color w:val="0070C0"/>
        </w:rPr>
        <w:t>Se refiere a recomendaciones o descripciones de uso, aplicaciones inmediatas que se derivan, o desarrollo de componentes o extensiones del desarrollo.</w:t>
      </w:r>
      <w:r w:rsidRPr="00A40147">
        <w:rPr>
          <w:i/>
          <w:iCs/>
          <w:color w:val="0070C0"/>
        </w:rPr>
        <w:t>]</w:t>
      </w:r>
    </w:p>
    <w:p w14:paraId="5E0F7AFD" w14:textId="77777777" w:rsidR="001042B7" w:rsidRDefault="001042B7" w:rsidP="001042B7">
      <w:pPr>
        <w:rPr>
          <w:rStyle w:val="nfasissutil"/>
          <w:i w:val="0"/>
        </w:rPr>
      </w:pPr>
      <w:r>
        <w:rPr>
          <w:rStyle w:val="nfasissutil"/>
          <w:i w:val="0"/>
        </w:rPr>
        <w:br w:type="page"/>
      </w:r>
    </w:p>
    <w:p w14:paraId="5D8D5A55" w14:textId="3C2560D7" w:rsidR="000376C1" w:rsidRPr="006E67AE" w:rsidRDefault="00A40147" w:rsidP="00290362">
      <w:pPr>
        <w:pStyle w:val="TtuloIntro"/>
        <w:rPr>
          <w:rStyle w:val="nfasissutil"/>
          <w:b/>
          <w:bCs/>
          <w:i w:val="0"/>
          <w:smallCaps/>
          <w:sz w:val="56"/>
          <w:szCs w:val="56"/>
        </w:rPr>
      </w:pPr>
      <w:r w:rsidRPr="006E67AE">
        <w:rPr>
          <w:rStyle w:val="nfasissutil"/>
          <w:b/>
          <w:bCs/>
          <w:i w:val="0"/>
          <w:smallCaps/>
          <w:sz w:val="56"/>
          <w:szCs w:val="56"/>
        </w:rPr>
        <w:lastRenderedPageBreak/>
        <w:t xml:space="preserve">Referencias </w:t>
      </w:r>
      <w:r w:rsidR="00070E1B" w:rsidRPr="006E67AE">
        <w:rPr>
          <w:rStyle w:val="nfasissutil"/>
          <w:b/>
          <w:bCs/>
          <w:i w:val="0"/>
          <w:smallCaps/>
          <w:sz w:val="56"/>
          <w:szCs w:val="56"/>
        </w:rPr>
        <w:t>Bibliogr</w:t>
      </w:r>
      <w:r w:rsidRPr="006E67AE">
        <w:rPr>
          <w:rStyle w:val="nfasissutil"/>
          <w:b/>
          <w:bCs/>
          <w:i w:val="0"/>
          <w:smallCaps/>
          <w:sz w:val="56"/>
          <w:szCs w:val="56"/>
        </w:rPr>
        <w:t>áficas</w:t>
      </w:r>
    </w:p>
    <w:p w14:paraId="12CF5CCD" w14:textId="0A19E37C" w:rsidR="0033095E" w:rsidRPr="00A40147" w:rsidRDefault="00A40147" w:rsidP="00A40147">
      <w:pPr>
        <w:jc w:val="both"/>
        <w:rPr>
          <w:rStyle w:val="nfasissutil"/>
          <w:iCs w:val="0"/>
          <w:color w:val="0070C0"/>
        </w:rPr>
      </w:pPr>
      <w:r w:rsidRPr="00A40147">
        <w:rPr>
          <w:rStyle w:val="nfasissutil"/>
          <w:iCs w:val="0"/>
          <w:color w:val="0070C0"/>
        </w:rPr>
        <w:t>[</w:t>
      </w:r>
      <w:r w:rsidR="00E501DA" w:rsidRPr="00A40147">
        <w:rPr>
          <w:rStyle w:val="nfasissutil"/>
          <w:iCs w:val="0"/>
          <w:color w:val="0070C0"/>
        </w:rPr>
        <w:t xml:space="preserve">Las referencias </w:t>
      </w:r>
      <w:r w:rsidR="0008195F" w:rsidRPr="00A40147">
        <w:rPr>
          <w:rStyle w:val="nfasissutil"/>
          <w:iCs w:val="0"/>
          <w:color w:val="0070C0"/>
        </w:rPr>
        <w:t>bibliográficas</w:t>
      </w:r>
      <w:r w:rsidR="0033095E" w:rsidRPr="00A40147">
        <w:rPr>
          <w:rStyle w:val="nfasissutil"/>
          <w:iCs w:val="0"/>
          <w:color w:val="0070C0"/>
        </w:rPr>
        <w:t xml:space="preserve"> </w:t>
      </w:r>
      <w:r w:rsidR="00E501DA" w:rsidRPr="00A40147">
        <w:rPr>
          <w:rStyle w:val="nfasissutil"/>
          <w:iCs w:val="0"/>
          <w:color w:val="0070C0"/>
        </w:rPr>
        <w:t>son empleando el e</w:t>
      </w:r>
      <w:r w:rsidR="0033095E" w:rsidRPr="00A40147">
        <w:rPr>
          <w:rStyle w:val="nfasissutil"/>
          <w:iCs w:val="0"/>
          <w:color w:val="0070C0"/>
        </w:rPr>
        <w:t>stilo IEEE</w:t>
      </w:r>
      <w:r w:rsidR="0008195F" w:rsidRPr="00A40147">
        <w:rPr>
          <w:rStyle w:val="nfasissutil"/>
          <w:iCs w:val="0"/>
          <w:color w:val="0070C0"/>
        </w:rPr>
        <w:t xml:space="preserve">. </w:t>
      </w:r>
      <w:r w:rsidR="0008195F" w:rsidRPr="00A40147">
        <w:rPr>
          <w:i/>
          <w:color w:val="0070C0"/>
          <w:lang w:val="es-MX"/>
        </w:rPr>
        <w:t>El orden de la bibliografía debe ser conforme a su aparición en el documento. Toda bibliografía puesta en esta sección deberá estar citada dentro del texto. La forma de hacer la cita cuando es una sola es [1], si son varias y salteadas es [3], [5], [8]. Si son varias consecutivas es [5]-[8]. Combinadas es [2]-[6], [9]. El formato de la bibliografía es como lista numerada simple, sin tabla. El formato de cada una es como se describe a continuación y dependiendo del tipo</w:t>
      </w:r>
      <w:r w:rsidRPr="00A40147">
        <w:rPr>
          <w:i/>
          <w:color w:val="0070C0"/>
          <w:lang w:val="es-MX"/>
        </w:rPr>
        <w:t>.]</w:t>
      </w:r>
    </w:p>
    <w:p w14:paraId="3827E9DB" w14:textId="77777777" w:rsidR="0008195F" w:rsidRDefault="0008195F" w:rsidP="00A40147">
      <w:pPr>
        <w:jc w:val="both"/>
        <w:rPr>
          <w:i/>
          <w:iCs/>
          <w:color w:val="0070C0"/>
        </w:rPr>
      </w:pPr>
    </w:p>
    <w:p w14:paraId="6E43580A" w14:textId="2FFBA0C2" w:rsidR="00766A9F" w:rsidRPr="002C3D33" w:rsidRDefault="00A40147" w:rsidP="00A40147">
      <w:pPr>
        <w:jc w:val="both"/>
        <w:rPr>
          <w:iCs/>
        </w:rPr>
      </w:pPr>
      <w:r>
        <w:rPr>
          <w:i/>
          <w:iCs/>
          <w:color w:val="0070C0"/>
        </w:rPr>
        <w:t>[</w:t>
      </w:r>
      <w:r w:rsidR="0008195F" w:rsidRPr="00A40147">
        <w:rPr>
          <w:i/>
          <w:color w:val="0070C0"/>
        </w:rPr>
        <w:t>Libro y artículo en libro</w:t>
      </w:r>
      <w:r>
        <w:rPr>
          <w:i/>
          <w:color w:val="0070C0"/>
        </w:rPr>
        <w:t>]</w:t>
      </w:r>
    </w:p>
    <w:p w14:paraId="28955D89" w14:textId="77777777" w:rsidR="00766A9F" w:rsidRDefault="00766A9F" w:rsidP="00A40147">
      <w:pPr>
        <w:pStyle w:val="Referencia"/>
        <w:jc w:val="both"/>
      </w:pPr>
      <w:r w:rsidRPr="004B3CFC">
        <w:rPr>
          <w:rStyle w:val="ReferenciaCar"/>
          <w:lang w:val="en-US"/>
        </w:rPr>
        <w:t xml:space="preserve">E.D. </w:t>
      </w:r>
      <w:r w:rsidRPr="004B3CFC">
        <w:rPr>
          <w:lang w:val="en-US"/>
        </w:rPr>
        <w:t>Lipson</w:t>
      </w:r>
      <w:r w:rsidRPr="004B3CFC">
        <w:rPr>
          <w:rStyle w:val="ReferenciaCar"/>
          <w:lang w:val="en-US"/>
        </w:rPr>
        <w:t xml:space="preserve"> </w:t>
      </w:r>
      <w:r w:rsidR="0008195F" w:rsidRPr="004B3CFC">
        <w:rPr>
          <w:rStyle w:val="ReferenciaCar"/>
          <w:lang w:val="en-US"/>
        </w:rPr>
        <w:t>y</w:t>
      </w:r>
      <w:r w:rsidRPr="004B3CFC">
        <w:rPr>
          <w:rStyle w:val="ReferenciaCar"/>
          <w:lang w:val="en-US"/>
        </w:rPr>
        <w:t xml:space="preserve"> B.D. Horowitz, "Photosensory reception and transduction," </w:t>
      </w:r>
      <w:r w:rsidR="0008195F" w:rsidRPr="004B3CFC">
        <w:rPr>
          <w:rStyle w:val="ReferenciaCar"/>
          <w:lang w:val="en-US"/>
        </w:rPr>
        <w:t xml:space="preserve">en </w:t>
      </w:r>
      <w:r w:rsidRPr="004B3CFC">
        <w:rPr>
          <w:rStyle w:val="ReferenciaCar"/>
          <w:lang w:val="en-US"/>
        </w:rPr>
        <w:t>Sensory Receptors</w:t>
      </w:r>
      <w:r w:rsidRPr="004B3CFC">
        <w:rPr>
          <w:lang w:val="en-US"/>
        </w:rPr>
        <w:t xml:space="preserve"> and Signal Transduction, J.L. Spudich </w:t>
      </w:r>
      <w:r w:rsidR="0008195F" w:rsidRPr="004B3CFC">
        <w:rPr>
          <w:lang w:val="en-US"/>
        </w:rPr>
        <w:t>y</w:t>
      </w:r>
      <w:r w:rsidRPr="004B3CFC">
        <w:rPr>
          <w:lang w:val="en-US"/>
        </w:rPr>
        <w:t xml:space="preserve"> B.H. Satir</w:t>
      </w:r>
      <w:r w:rsidR="0008195F" w:rsidRPr="004B3CFC">
        <w:rPr>
          <w:lang w:val="en-US"/>
        </w:rPr>
        <w:t xml:space="preserve">, Eds. </w:t>
      </w:r>
      <w:r w:rsidR="0008195F">
        <w:t xml:space="preserve">New York: Willey-Liss, 1991. pp. </w:t>
      </w:r>
      <w:r w:rsidRPr="00766A9F">
        <w:t>1-64.</w:t>
      </w:r>
    </w:p>
    <w:p w14:paraId="05322BD0" w14:textId="4A5089B9" w:rsidR="00766A9F" w:rsidRPr="004B3CFC" w:rsidRDefault="0008195F" w:rsidP="00A40147">
      <w:pPr>
        <w:pStyle w:val="Prrafodelista"/>
        <w:numPr>
          <w:ilvl w:val="0"/>
          <w:numId w:val="2"/>
        </w:numPr>
        <w:ind w:left="426" w:hanging="426"/>
        <w:jc w:val="both"/>
        <w:rPr>
          <w:lang w:val="en-US"/>
        </w:rPr>
      </w:pPr>
      <w:r w:rsidRPr="004B3CFC">
        <w:rPr>
          <w:rStyle w:val="ReferenciaCar"/>
          <w:lang w:val="en-US"/>
        </w:rPr>
        <w:t>J. Lacan.</w:t>
      </w:r>
      <w:r w:rsidR="00766A9F" w:rsidRPr="004B3CFC">
        <w:rPr>
          <w:rStyle w:val="ReferenciaCar"/>
          <w:lang w:val="en-US"/>
        </w:rPr>
        <w:t xml:space="preserve"> "The insistence of t</w:t>
      </w:r>
      <w:r w:rsidR="00447443">
        <w:rPr>
          <w:rStyle w:val="ReferenciaCar"/>
          <w:lang w:val="en-US"/>
        </w:rPr>
        <w:t xml:space="preserve">he letter in the unconscious," </w:t>
      </w:r>
      <w:r w:rsidRPr="004B3CFC">
        <w:rPr>
          <w:rStyle w:val="ReferenciaCar"/>
          <w:lang w:val="en-US"/>
        </w:rPr>
        <w:t>en</w:t>
      </w:r>
      <w:r w:rsidR="00766A9F" w:rsidRPr="004B3CFC">
        <w:rPr>
          <w:rStyle w:val="ReferenciaCar"/>
          <w:lang w:val="en-US"/>
        </w:rPr>
        <w:t xml:space="preserve"> Psychoanalysis and Language,</w:t>
      </w:r>
      <w:r w:rsidR="00766A9F" w:rsidRPr="004B3CFC">
        <w:rPr>
          <w:iCs/>
          <w:lang w:val="en-US"/>
        </w:rPr>
        <w:t xml:space="preserve"> Davi</w:t>
      </w:r>
      <w:r w:rsidR="00096690">
        <w:rPr>
          <w:iCs/>
          <w:lang w:val="en-US"/>
        </w:rPr>
        <w:t xml:space="preserve">d Lodge, Ed., J. Rose, Trans., </w:t>
      </w:r>
      <w:r w:rsidR="00766A9F" w:rsidRPr="004B3CFC">
        <w:rPr>
          <w:iCs/>
          <w:lang w:val="en-US"/>
        </w:rPr>
        <w:t>Ithaca, NY: Cornell University Press, 1992, pp. 123-34.</w:t>
      </w:r>
    </w:p>
    <w:p w14:paraId="70C77246" w14:textId="77777777" w:rsidR="0008195F" w:rsidRPr="004B3CFC" w:rsidRDefault="0008195F" w:rsidP="00A40147">
      <w:pPr>
        <w:jc w:val="both"/>
        <w:rPr>
          <w:i/>
          <w:iCs/>
          <w:color w:val="0070C0"/>
          <w:lang w:val="en-US"/>
        </w:rPr>
      </w:pPr>
      <w:bookmarkStart w:id="36" w:name="Journal"/>
      <w:bookmarkEnd w:id="36"/>
    </w:p>
    <w:p w14:paraId="2E77CB9C" w14:textId="73D3299A" w:rsidR="00766A9F" w:rsidRPr="00A40147" w:rsidRDefault="00A40147" w:rsidP="00A40147">
      <w:pPr>
        <w:jc w:val="both"/>
        <w:rPr>
          <w:i/>
          <w:color w:val="0070C0"/>
          <w:lang w:val="es-ES_tradnl"/>
        </w:rPr>
      </w:pPr>
      <w:r w:rsidRPr="00A40147">
        <w:rPr>
          <w:i/>
          <w:color w:val="0070C0"/>
          <w:lang w:val="es-ES_tradnl"/>
        </w:rPr>
        <w:t>[</w:t>
      </w:r>
      <w:r w:rsidR="002C3D33" w:rsidRPr="00A40147">
        <w:rPr>
          <w:i/>
          <w:color w:val="0070C0"/>
          <w:lang w:val="es-ES_tradnl"/>
        </w:rPr>
        <w:t>Revista científica</w:t>
      </w:r>
      <w:r w:rsidRPr="00A40147">
        <w:rPr>
          <w:i/>
          <w:color w:val="0070C0"/>
          <w:lang w:val="es-ES_tradnl"/>
        </w:rPr>
        <w:t>]</w:t>
      </w:r>
    </w:p>
    <w:p w14:paraId="44CAF3F7" w14:textId="54058C93" w:rsidR="00766A9F" w:rsidRDefault="00766A9F" w:rsidP="00A40147">
      <w:pPr>
        <w:pStyle w:val="Referencia"/>
        <w:jc w:val="both"/>
        <w:rPr>
          <w:iCs/>
          <w:vanish/>
          <w:lang w:val="en-US"/>
        </w:rPr>
      </w:pPr>
      <w:r w:rsidRPr="00766A9F">
        <w:rPr>
          <w:rStyle w:val="ReferenciaCar"/>
          <w:lang w:val="en-US"/>
        </w:rPr>
        <w:t xml:space="preserve">K.A. Nelson, R.J. Dwayne Miller, D.R. Lutz, </w:t>
      </w:r>
      <w:r w:rsidR="0008195F">
        <w:rPr>
          <w:rStyle w:val="ReferenciaCar"/>
          <w:lang w:val="en-US"/>
        </w:rPr>
        <w:t>y</w:t>
      </w:r>
      <w:r w:rsidRPr="00766A9F">
        <w:rPr>
          <w:rStyle w:val="ReferenciaCar"/>
          <w:lang w:val="en-US"/>
        </w:rPr>
        <w:t xml:space="preserve"> M.D. Fayer, "</w:t>
      </w:r>
      <w:r w:rsidR="00447443">
        <w:rPr>
          <w:rStyle w:val="ReferenciaCar"/>
          <w:lang w:val="en-US"/>
        </w:rPr>
        <w:t xml:space="preserve"> </w:t>
      </w:r>
      <w:r w:rsidRPr="00766A9F">
        <w:rPr>
          <w:rStyle w:val="ReferenciaCar"/>
          <w:lang w:val="en-US"/>
        </w:rPr>
        <w:t>Optical generation of turntable</w:t>
      </w:r>
      <w:r w:rsidRPr="00766A9F">
        <w:rPr>
          <w:iCs/>
          <w:vanish/>
          <w:lang w:val="en-US"/>
        </w:rPr>
        <w:t xml:space="preserve"> ultrasonic waves," Journal of Applied Physics, vol. 53, no. 2, Feb., pp. 1144-1149.</w:t>
      </w:r>
    </w:p>
    <w:p w14:paraId="38FE31D5" w14:textId="28F0046C" w:rsidR="00766A9F" w:rsidRPr="00766A9F" w:rsidRDefault="00447443" w:rsidP="00A40147">
      <w:pPr>
        <w:pStyle w:val="Referencia"/>
        <w:jc w:val="both"/>
        <w:rPr>
          <w:iCs/>
          <w:vanish/>
          <w:lang w:val="en-US"/>
        </w:rPr>
      </w:pPr>
      <w:r>
        <w:rPr>
          <w:iCs/>
          <w:lang w:val="en-US"/>
        </w:rPr>
        <w:t xml:space="preserve">, </w:t>
      </w:r>
      <w:r w:rsidR="00766A9F" w:rsidRPr="004B3CFC">
        <w:rPr>
          <w:iCs/>
          <w:lang w:val="en-US"/>
        </w:rPr>
        <w:t xml:space="preserve">J. Allemang, "Social studies in gibberish," Quarterly Reviews of Doublespeak, vol. 20, no. 1, pp. 9-10. </w:t>
      </w:r>
    </w:p>
    <w:p w14:paraId="17FC4428" w14:textId="77777777" w:rsidR="0008195F" w:rsidRPr="004B3CFC" w:rsidRDefault="0008195F" w:rsidP="00A40147">
      <w:pPr>
        <w:jc w:val="both"/>
        <w:rPr>
          <w:i/>
          <w:iCs/>
          <w:color w:val="0070C0"/>
          <w:lang w:val="en-US"/>
        </w:rPr>
      </w:pPr>
      <w:bookmarkStart w:id="37" w:name="Periodical_Article_(Semi-Frequent)"/>
      <w:bookmarkEnd w:id="37"/>
    </w:p>
    <w:p w14:paraId="43CF7657" w14:textId="289CED4F" w:rsidR="00766A9F" w:rsidRPr="00A40147" w:rsidRDefault="00A40147" w:rsidP="00A40147">
      <w:pPr>
        <w:jc w:val="both"/>
        <w:rPr>
          <w:i/>
          <w:color w:val="0070C0"/>
          <w:lang w:val="es-ES_tradnl"/>
        </w:rPr>
      </w:pPr>
      <w:r w:rsidRPr="00A40147">
        <w:rPr>
          <w:i/>
          <w:color w:val="0070C0"/>
          <w:lang w:val="es-ES_tradnl"/>
        </w:rPr>
        <w:t>[</w:t>
      </w:r>
      <w:r w:rsidR="0008195F" w:rsidRPr="00A40147">
        <w:rPr>
          <w:i/>
          <w:color w:val="0070C0"/>
          <w:lang w:val="es-ES_tradnl"/>
        </w:rPr>
        <w:t>Artíc</w:t>
      </w:r>
      <w:r w:rsidR="002C3D33" w:rsidRPr="00A40147">
        <w:rPr>
          <w:i/>
          <w:color w:val="0070C0"/>
          <w:lang w:val="es-ES_tradnl"/>
        </w:rPr>
        <w:t>ulo en revista popular periódica</w:t>
      </w:r>
      <w:r w:rsidRPr="00A40147">
        <w:rPr>
          <w:i/>
          <w:color w:val="0070C0"/>
          <w:lang w:val="es-ES_tradnl"/>
        </w:rPr>
        <w:t>]</w:t>
      </w:r>
    </w:p>
    <w:p w14:paraId="08FBD036" w14:textId="77777777" w:rsidR="00766A9F" w:rsidRPr="004B3CFC" w:rsidRDefault="00766A9F" w:rsidP="00A40147">
      <w:pPr>
        <w:pStyle w:val="Referencia"/>
        <w:numPr>
          <w:ilvl w:val="0"/>
          <w:numId w:val="3"/>
        </w:numPr>
        <w:jc w:val="both"/>
        <w:rPr>
          <w:lang w:val="en-US"/>
        </w:rPr>
      </w:pPr>
      <w:r w:rsidRPr="004B3CFC">
        <w:rPr>
          <w:lang w:val="en-US"/>
        </w:rPr>
        <w:t>J. Fallows, "Network technology," Atlantic Monthly, Jul</w:t>
      </w:r>
      <w:r w:rsidR="0008195F" w:rsidRPr="004B3CFC">
        <w:rPr>
          <w:lang w:val="en-US"/>
        </w:rPr>
        <w:t>io,</w:t>
      </w:r>
      <w:r w:rsidRPr="004B3CFC">
        <w:rPr>
          <w:lang w:val="en-US"/>
        </w:rPr>
        <w:t xml:space="preserve"> pp. 34-36, 1994.</w:t>
      </w:r>
      <w:bookmarkStart w:id="38" w:name="Periodical_(Frequent)"/>
      <w:bookmarkEnd w:id="38"/>
    </w:p>
    <w:p w14:paraId="3F6F4A9C" w14:textId="77570211" w:rsidR="00766A9F" w:rsidRDefault="00766A9F" w:rsidP="00A40147">
      <w:pPr>
        <w:pStyle w:val="Referencia"/>
        <w:jc w:val="both"/>
        <w:rPr>
          <w:lang w:val="en-US"/>
        </w:rPr>
      </w:pPr>
      <w:r w:rsidRPr="00766A9F">
        <w:rPr>
          <w:lang w:val="en-US"/>
        </w:rPr>
        <w:t xml:space="preserve">B. Metcalfe, "The numbers show how slowly the Internet runs today," Infoworld, 30 </w:t>
      </w:r>
      <w:r w:rsidR="00447443">
        <w:rPr>
          <w:lang w:val="en-US"/>
        </w:rPr>
        <w:t>s</w:t>
      </w:r>
      <w:r w:rsidRPr="00766A9F">
        <w:rPr>
          <w:lang w:val="en-US"/>
        </w:rPr>
        <w:t>ep</w:t>
      </w:r>
      <w:r w:rsidR="0008195F">
        <w:rPr>
          <w:lang w:val="en-US"/>
        </w:rPr>
        <w:t>tiembre</w:t>
      </w:r>
      <w:r w:rsidRPr="00766A9F">
        <w:rPr>
          <w:lang w:val="en-US"/>
        </w:rPr>
        <w:t>, p. 34, 1996.</w:t>
      </w:r>
    </w:p>
    <w:p w14:paraId="2B8E15D8" w14:textId="2C484981" w:rsidR="00766A9F" w:rsidRPr="00766A9F" w:rsidRDefault="00766A9F" w:rsidP="00A40147">
      <w:pPr>
        <w:pStyle w:val="Referencia"/>
        <w:jc w:val="both"/>
        <w:rPr>
          <w:lang w:val="en-US"/>
        </w:rPr>
      </w:pPr>
      <w:r w:rsidRPr="004B3CFC">
        <w:rPr>
          <w:iCs/>
          <w:lang w:val="en-US"/>
        </w:rPr>
        <w:t>J. Turner, "D</w:t>
      </w:r>
      <w:r w:rsidR="00447443">
        <w:rPr>
          <w:iCs/>
          <w:lang w:val="en-US"/>
        </w:rPr>
        <w:t xml:space="preserve">isorder 'kills without warning," </w:t>
      </w:r>
      <w:r w:rsidRPr="004B3CFC">
        <w:rPr>
          <w:iCs/>
          <w:lang w:val="en-US"/>
        </w:rPr>
        <w:t xml:space="preserve">The Toronto Star, 26 </w:t>
      </w:r>
      <w:r w:rsidR="00447443">
        <w:rPr>
          <w:iCs/>
          <w:lang w:val="en-US"/>
        </w:rPr>
        <w:t>j</w:t>
      </w:r>
      <w:r w:rsidRPr="004B3CFC">
        <w:rPr>
          <w:iCs/>
          <w:lang w:val="en-US"/>
        </w:rPr>
        <w:t>un</w:t>
      </w:r>
      <w:r w:rsidR="0008195F" w:rsidRPr="004B3CFC">
        <w:rPr>
          <w:iCs/>
          <w:lang w:val="en-US"/>
        </w:rPr>
        <w:t>io</w:t>
      </w:r>
      <w:r w:rsidRPr="004B3CFC">
        <w:rPr>
          <w:iCs/>
          <w:lang w:val="en-US"/>
        </w:rPr>
        <w:t xml:space="preserve">, pp. </w:t>
      </w:r>
      <w:r w:rsidRPr="00447443">
        <w:rPr>
          <w:iCs/>
          <w:lang w:val="en-US"/>
        </w:rPr>
        <w:t xml:space="preserve">F1-F2, 1998. </w:t>
      </w:r>
    </w:p>
    <w:p w14:paraId="04E8CAC7" w14:textId="537AB7E1" w:rsidR="00766A9F" w:rsidRPr="00A40147" w:rsidRDefault="00766A9F" w:rsidP="00A40147">
      <w:pPr>
        <w:jc w:val="both"/>
        <w:rPr>
          <w:i/>
          <w:lang w:val="en-US"/>
        </w:rPr>
      </w:pPr>
      <w:bookmarkStart w:id="39" w:name="Conference_Proceedings"/>
      <w:bookmarkEnd w:id="39"/>
      <w:r w:rsidRPr="00447443">
        <w:rPr>
          <w:i/>
          <w:iCs/>
          <w:color w:val="0070C0"/>
          <w:lang w:val="en-US"/>
        </w:rPr>
        <w:br/>
      </w:r>
      <w:bookmarkStart w:id="40" w:name="wp"/>
      <w:bookmarkEnd w:id="40"/>
      <w:r w:rsidR="00A40147" w:rsidRPr="00A40147">
        <w:rPr>
          <w:i/>
          <w:color w:val="0070C0"/>
          <w:lang w:val="es-MX"/>
        </w:rPr>
        <w:t>[</w:t>
      </w:r>
      <w:r w:rsidR="0008195F" w:rsidRPr="00A40147">
        <w:rPr>
          <w:i/>
          <w:color w:val="0070C0"/>
          <w:lang w:val="es-MX"/>
        </w:rPr>
        <w:t>Sitio web</w:t>
      </w:r>
      <w:r w:rsidR="00A40147" w:rsidRPr="00A40147">
        <w:rPr>
          <w:i/>
          <w:color w:val="0070C0"/>
          <w:lang w:val="es-MX"/>
        </w:rPr>
        <w:t>]</w:t>
      </w:r>
    </w:p>
    <w:p w14:paraId="71B7D675" w14:textId="121C7A89" w:rsidR="00FF1675" w:rsidRPr="00FF1675" w:rsidRDefault="00FF1675" w:rsidP="00A40147">
      <w:pPr>
        <w:pStyle w:val="Referencia"/>
        <w:jc w:val="both"/>
        <w:rPr>
          <w:rStyle w:val="nfasissutil"/>
          <w:i w:val="0"/>
          <w:iCs w:val="0"/>
        </w:rPr>
      </w:pPr>
      <w:r w:rsidRPr="004B3CFC">
        <w:rPr>
          <w:rStyle w:val="nfasissutil"/>
          <w:i w:val="0"/>
          <w:iCs w:val="0"/>
          <w:lang w:val="en-US"/>
        </w:rPr>
        <w:t xml:space="preserve">A. Harnack </w:t>
      </w:r>
      <w:r w:rsidR="0008195F" w:rsidRPr="004B3CFC">
        <w:rPr>
          <w:rStyle w:val="nfasissutil"/>
          <w:i w:val="0"/>
          <w:iCs w:val="0"/>
          <w:lang w:val="en-US"/>
        </w:rPr>
        <w:t>y</w:t>
      </w:r>
      <w:r w:rsidRPr="004B3CFC">
        <w:rPr>
          <w:rStyle w:val="nfasissutil"/>
          <w:i w:val="0"/>
          <w:iCs w:val="0"/>
          <w:lang w:val="en-US"/>
        </w:rPr>
        <w:t xml:space="preserve"> G. Kleppinger, "Beyond the MLA Handbook: Documenting Electronic Sources on the Internet." </w:t>
      </w:r>
      <w:r w:rsidRPr="00FF1675">
        <w:rPr>
          <w:rStyle w:val="nfasissutil"/>
          <w:i w:val="0"/>
          <w:iCs w:val="0"/>
        </w:rPr>
        <w:t>[</w:t>
      </w:r>
      <w:r w:rsidR="0008195F">
        <w:rPr>
          <w:rStyle w:val="nfasissutil"/>
          <w:i w:val="0"/>
          <w:iCs w:val="0"/>
        </w:rPr>
        <w:t>Sitio en línea</w:t>
      </w:r>
      <w:r w:rsidRPr="00FF1675">
        <w:rPr>
          <w:rStyle w:val="nfasissutil"/>
          <w:i w:val="0"/>
          <w:iCs w:val="0"/>
        </w:rPr>
        <w:t>]</w:t>
      </w:r>
      <w:r w:rsidR="0008195F">
        <w:rPr>
          <w:rStyle w:val="nfasissutil"/>
          <w:i w:val="0"/>
          <w:iCs w:val="0"/>
        </w:rPr>
        <w:t xml:space="preserve"> 1996</w:t>
      </w:r>
      <w:r w:rsidRPr="00FF1675">
        <w:rPr>
          <w:rStyle w:val="nfasissutil"/>
          <w:i w:val="0"/>
          <w:iCs w:val="0"/>
        </w:rPr>
        <w:t>, (</w:t>
      </w:r>
      <w:r w:rsidR="0008195F">
        <w:rPr>
          <w:rStyle w:val="nfasissutil"/>
          <w:i w:val="0"/>
          <w:iCs w:val="0"/>
        </w:rPr>
        <w:t xml:space="preserve">consultado el 2 de </w:t>
      </w:r>
      <w:r w:rsidR="00A40147">
        <w:rPr>
          <w:rStyle w:val="nfasissutil"/>
          <w:i w:val="0"/>
          <w:iCs w:val="0"/>
        </w:rPr>
        <w:t>diciembre</w:t>
      </w:r>
      <w:r w:rsidR="0008195F">
        <w:rPr>
          <w:rStyle w:val="nfasissutil"/>
          <w:i w:val="0"/>
          <w:iCs w:val="0"/>
        </w:rPr>
        <w:t xml:space="preserve"> de </w:t>
      </w:r>
      <w:r w:rsidRPr="00FF1675">
        <w:rPr>
          <w:rStyle w:val="nfasissutil"/>
          <w:i w:val="0"/>
          <w:iCs w:val="0"/>
        </w:rPr>
        <w:t xml:space="preserve">1996), </w:t>
      </w:r>
      <w:r w:rsidR="0008195F">
        <w:rPr>
          <w:rStyle w:val="nfasissutil"/>
          <w:i w:val="0"/>
          <w:iCs w:val="0"/>
        </w:rPr>
        <w:t>Disponible</w:t>
      </w:r>
      <w:r w:rsidRPr="00FF1675">
        <w:rPr>
          <w:rStyle w:val="nfasissutil"/>
          <w:i w:val="0"/>
          <w:iCs w:val="0"/>
        </w:rPr>
        <w:t xml:space="preserve"> </w:t>
      </w:r>
      <w:r w:rsidR="0008195F">
        <w:rPr>
          <w:rStyle w:val="nfasissutil"/>
          <w:i w:val="0"/>
          <w:iCs w:val="0"/>
        </w:rPr>
        <w:t>en</w:t>
      </w:r>
      <w:r w:rsidRPr="00FF1675">
        <w:rPr>
          <w:rStyle w:val="nfasissutil"/>
          <w:i w:val="0"/>
          <w:iCs w:val="0"/>
        </w:rPr>
        <w:t xml:space="preserve"> HTTP: </w:t>
      </w:r>
      <w:r w:rsidR="0008195F" w:rsidRPr="00070E1B">
        <w:rPr>
          <w:rStyle w:val="nfasissutil"/>
          <w:i w:val="0"/>
          <w:iCs w:val="0"/>
        </w:rPr>
        <w:t>http://english.ttu.edu.kairos/1.2/</w:t>
      </w:r>
    </w:p>
    <w:p w14:paraId="28C76AE2" w14:textId="2AB44BE9" w:rsidR="0008195F" w:rsidRPr="00A40147" w:rsidRDefault="00FF1675" w:rsidP="00A40147">
      <w:pPr>
        <w:pStyle w:val="Referencia"/>
        <w:jc w:val="both"/>
        <w:rPr>
          <w:rStyle w:val="Textoennegrita"/>
          <w:b w:val="0"/>
          <w:bCs w:val="0"/>
        </w:rPr>
      </w:pPr>
      <w:r w:rsidRPr="00FF1675">
        <w:rPr>
          <w:rStyle w:val="nfasissutil"/>
          <w:i w:val="0"/>
          <w:iCs w:val="0"/>
        </w:rPr>
        <w:t>P. Curtis, "Mudding: Social Phenomena in text-based virtual realities," [</w:t>
      </w:r>
      <w:r w:rsidR="0008195F">
        <w:rPr>
          <w:rStyle w:val="nfasissutil"/>
          <w:i w:val="0"/>
          <w:iCs w:val="0"/>
        </w:rPr>
        <w:t>Documento en línea]</w:t>
      </w:r>
      <w:r w:rsidRPr="00FF1675">
        <w:rPr>
          <w:rStyle w:val="nfasissutil"/>
          <w:i w:val="0"/>
          <w:iCs w:val="0"/>
        </w:rPr>
        <w:t xml:space="preserve"> </w:t>
      </w:r>
      <w:r w:rsidR="00A40147">
        <w:rPr>
          <w:rStyle w:val="nfasissutil"/>
          <w:i w:val="0"/>
          <w:iCs w:val="0"/>
        </w:rPr>
        <w:t>agosto</w:t>
      </w:r>
      <w:r w:rsidRPr="00FF1675">
        <w:rPr>
          <w:rStyle w:val="nfasissutil"/>
          <w:i w:val="0"/>
          <w:iCs w:val="0"/>
        </w:rPr>
        <w:t xml:space="preserve"> 1992, [</w:t>
      </w:r>
      <w:r w:rsidR="0008195F">
        <w:rPr>
          <w:rStyle w:val="nfasissutil"/>
          <w:i w:val="0"/>
          <w:iCs w:val="0"/>
        </w:rPr>
        <w:t>consultado el 30 de</w:t>
      </w:r>
      <w:r w:rsidRPr="00FF1675">
        <w:rPr>
          <w:rStyle w:val="nfasissutil"/>
          <w:i w:val="0"/>
          <w:iCs w:val="0"/>
        </w:rPr>
        <w:t xml:space="preserve"> A</w:t>
      </w:r>
      <w:r w:rsidR="0008195F">
        <w:rPr>
          <w:rStyle w:val="nfasissutil"/>
          <w:i w:val="0"/>
          <w:iCs w:val="0"/>
        </w:rPr>
        <w:t>gosto</w:t>
      </w:r>
      <w:r w:rsidRPr="00FF1675">
        <w:rPr>
          <w:rStyle w:val="nfasissutil"/>
          <w:i w:val="0"/>
          <w:iCs w:val="0"/>
        </w:rPr>
        <w:t xml:space="preserve"> </w:t>
      </w:r>
      <w:r w:rsidR="0008195F">
        <w:rPr>
          <w:rStyle w:val="nfasissutil"/>
          <w:i w:val="0"/>
          <w:iCs w:val="0"/>
        </w:rPr>
        <w:t>de 1996</w:t>
      </w:r>
      <w:r w:rsidRPr="00FF1675">
        <w:rPr>
          <w:rStyle w:val="nfasissutil"/>
          <w:i w:val="0"/>
          <w:iCs w:val="0"/>
        </w:rPr>
        <w:t xml:space="preserve">], </w:t>
      </w:r>
      <w:r w:rsidR="0008195F">
        <w:rPr>
          <w:rStyle w:val="nfasissutil"/>
          <w:i w:val="0"/>
          <w:iCs w:val="0"/>
        </w:rPr>
        <w:t>Disponible en</w:t>
      </w:r>
      <w:r w:rsidRPr="00FF1675">
        <w:rPr>
          <w:rStyle w:val="nfasissutil"/>
          <w:i w:val="0"/>
          <w:iCs w:val="0"/>
        </w:rPr>
        <w:t xml:space="preserve"> FTP: parcftp.xerox.com/pub/MOO/papers/DIAC921992.</w:t>
      </w:r>
    </w:p>
    <w:sectPr w:rsidR="0008195F" w:rsidRPr="00A40147" w:rsidSect="00F442C3">
      <w:footerReference w:type="default" r:id="rId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3B27D" w14:textId="77777777" w:rsidR="007B3CAC" w:rsidRDefault="007B3CAC" w:rsidP="00ED45F2">
      <w:pPr>
        <w:spacing w:after="0" w:line="240" w:lineRule="auto"/>
      </w:pPr>
      <w:r>
        <w:separator/>
      </w:r>
    </w:p>
  </w:endnote>
  <w:endnote w:type="continuationSeparator" w:id="0">
    <w:p w14:paraId="660B1B2E" w14:textId="77777777" w:rsidR="007B3CAC" w:rsidRDefault="007B3CAC" w:rsidP="00ED4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 (Títulos en alf">
    <w:altName w:val="Times New Roman"/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uerpo en alfa">
    <w:panose1 w:val="020206030504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3431305"/>
      <w:docPartObj>
        <w:docPartGallery w:val="Page Numbers (Bottom of Page)"/>
        <w:docPartUnique/>
      </w:docPartObj>
    </w:sdtPr>
    <w:sdtEndPr/>
    <w:sdtContent>
      <w:p w14:paraId="43E7AB61" w14:textId="77777777" w:rsidR="00467180" w:rsidRDefault="0046718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9A67EA2" w14:textId="77777777" w:rsidR="00467180" w:rsidRDefault="004671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4F2C9" w14:textId="77777777" w:rsidR="007B3CAC" w:rsidRDefault="007B3CAC" w:rsidP="00ED45F2">
      <w:pPr>
        <w:spacing w:after="0" w:line="240" w:lineRule="auto"/>
      </w:pPr>
      <w:r>
        <w:separator/>
      </w:r>
    </w:p>
  </w:footnote>
  <w:footnote w:type="continuationSeparator" w:id="0">
    <w:p w14:paraId="12AAF54C" w14:textId="77777777" w:rsidR="007B3CAC" w:rsidRDefault="007B3CAC" w:rsidP="00ED4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A3A"/>
    <w:multiLevelType w:val="multilevel"/>
    <w:tmpl w:val="4DD8E45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F76EA"/>
    <w:multiLevelType w:val="multilevel"/>
    <w:tmpl w:val="A6EC3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145EBD"/>
    <w:multiLevelType w:val="hybridMultilevel"/>
    <w:tmpl w:val="B42EEC32"/>
    <w:lvl w:ilvl="0" w:tplc="063A1C36">
      <w:start w:val="1"/>
      <w:numFmt w:val="decimal"/>
      <w:pStyle w:val="Referencia"/>
      <w:lvlText w:val="[%1]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A7F35"/>
    <w:multiLevelType w:val="multilevel"/>
    <w:tmpl w:val="A6EC3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064E03"/>
    <w:multiLevelType w:val="multilevel"/>
    <w:tmpl w:val="A6EC3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FF5D8F"/>
    <w:multiLevelType w:val="multilevel"/>
    <w:tmpl w:val="A6EC3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D836A0"/>
    <w:multiLevelType w:val="hybridMultilevel"/>
    <w:tmpl w:val="1F06736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52C8F"/>
    <w:multiLevelType w:val="hybridMultilevel"/>
    <w:tmpl w:val="3782EB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8424D"/>
    <w:multiLevelType w:val="multilevel"/>
    <w:tmpl w:val="A6EC3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7168C0"/>
    <w:multiLevelType w:val="multilevel"/>
    <w:tmpl w:val="9A66B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6C5E2E1C"/>
    <w:multiLevelType w:val="hybridMultilevel"/>
    <w:tmpl w:val="447CAD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172B4"/>
    <w:multiLevelType w:val="hybridMultilevel"/>
    <w:tmpl w:val="5E1CF1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8056F"/>
    <w:multiLevelType w:val="multilevel"/>
    <w:tmpl w:val="A6EC3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4"/>
    </w:lvlOverride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12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8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BD4"/>
    <w:rsid w:val="0001690B"/>
    <w:rsid w:val="00036453"/>
    <w:rsid w:val="000376C1"/>
    <w:rsid w:val="000377D9"/>
    <w:rsid w:val="00054AD6"/>
    <w:rsid w:val="00070E1B"/>
    <w:rsid w:val="00072D0B"/>
    <w:rsid w:val="0008195F"/>
    <w:rsid w:val="00095B2A"/>
    <w:rsid w:val="00096690"/>
    <w:rsid w:val="000B5699"/>
    <w:rsid w:val="000E2703"/>
    <w:rsid w:val="001042B7"/>
    <w:rsid w:val="00121CEE"/>
    <w:rsid w:val="00145E28"/>
    <w:rsid w:val="00166D1B"/>
    <w:rsid w:val="001B280F"/>
    <w:rsid w:val="001F1FB4"/>
    <w:rsid w:val="001F6298"/>
    <w:rsid w:val="0027320C"/>
    <w:rsid w:val="00290362"/>
    <w:rsid w:val="002C3D33"/>
    <w:rsid w:val="002F0A12"/>
    <w:rsid w:val="003257EA"/>
    <w:rsid w:val="0033095E"/>
    <w:rsid w:val="0037554F"/>
    <w:rsid w:val="00377CE3"/>
    <w:rsid w:val="00387186"/>
    <w:rsid w:val="003B1342"/>
    <w:rsid w:val="003C39A8"/>
    <w:rsid w:val="003D5BBC"/>
    <w:rsid w:val="003D6AB8"/>
    <w:rsid w:val="003D7D0B"/>
    <w:rsid w:val="004247EB"/>
    <w:rsid w:val="00442ACB"/>
    <w:rsid w:val="00447443"/>
    <w:rsid w:val="00467180"/>
    <w:rsid w:val="004737B2"/>
    <w:rsid w:val="00492820"/>
    <w:rsid w:val="004B3CFC"/>
    <w:rsid w:val="004F270C"/>
    <w:rsid w:val="004F464B"/>
    <w:rsid w:val="005078E2"/>
    <w:rsid w:val="00525C6A"/>
    <w:rsid w:val="00572465"/>
    <w:rsid w:val="00575A1F"/>
    <w:rsid w:val="0058562C"/>
    <w:rsid w:val="00586EDA"/>
    <w:rsid w:val="005A63AF"/>
    <w:rsid w:val="005B5742"/>
    <w:rsid w:val="005E5EC6"/>
    <w:rsid w:val="00664588"/>
    <w:rsid w:val="006D538D"/>
    <w:rsid w:val="006E141B"/>
    <w:rsid w:val="006E67AE"/>
    <w:rsid w:val="00724BBE"/>
    <w:rsid w:val="00754BD4"/>
    <w:rsid w:val="00766A9F"/>
    <w:rsid w:val="007B3CAC"/>
    <w:rsid w:val="00802B23"/>
    <w:rsid w:val="0080328A"/>
    <w:rsid w:val="00813FAF"/>
    <w:rsid w:val="00840F9A"/>
    <w:rsid w:val="008C4A63"/>
    <w:rsid w:val="008C78AE"/>
    <w:rsid w:val="009019B0"/>
    <w:rsid w:val="00944432"/>
    <w:rsid w:val="00973F5D"/>
    <w:rsid w:val="009A5B2B"/>
    <w:rsid w:val="009D067D"/>
    <w:rsid w:val="009E2108"/>
    <w:rsid w:val="009F25C3"/>
    <w:rsid w:val="00A1212F"/>
    <w:rsid w:val="00A252CD"/>
    <w:rsid w:val="00A40147"/>
    <w:rsid w:val="00AA06EB"/>
    <w:rsid w:val="00AB27EF"/>
    <w:rsid w:val="00AE5DBA"/>
    <w:rsid w:val="00AF5645"/>
    <w:rsid w:val="00B22772"/>
    <w:rsid w:val="00B83A19"/>
    <w:rsid w:val="00B9363E"/>
    <w:rsid w:val="00BD0F48"/>
    <w:rsid w:val="00BE1D24"/>
    <w:rsid w:val="00BE55AF"/>
    <w:rsid w:val="00C2494F"/>
    <w:rsid w:val="00C66EAC"/>
    <w:rsid w:val="00D0718D"/>
    <w:rsid w:val="00D228B9"/>
    <w:rsid w:val="00D311BA"/>
    <w:rsid w:val="00D4271A"/>
    <w:rsid w:val="00D84372"/>
    <w:rsid w:val="00D97C71"/>
    <w:rsid w:val="00DA313A"/>
    <w:rsid w:val="00DE2F6A"/>
    <w:rsid w:val="00E35BF7"/>
    <w:rsid w:val="00E501DA"/>
    <w:rsid w:val="00E554F8"/>
    <w:rsid w:val="00ED45F2"/>
    <w:rsid w:val="00F24BAE"/>
    <w:rsid w:val="00F442C3"/>
    <w:rsid w:val="00F5414F"/>
    <w:rsid w:val="00FD0061"/>
    <w:rsid w:val="00FF1675"/>
    <w:rsid w:val="00F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4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562C"/>
  </w:style>
  <w:style w:type="paragraph" w:styleId="Ttulo1">
    <w:name w:val="heading 1"/>
    <w:basedOn w:val="Ttulo"/>
    <w:next w:val="Normal"/>
    <w:link w:val="Ttulo1Car"/>
    <w:autoRedefine/>
    <w:uiPriority w:val="9"/>
    <w:qFormat/>
    <w:rsid w:val="006E67AE"/>
    <w:pPr>
      <w:numPr>
        <w:numId w:val="1"/>
      </w:numPr>
      <w:outlineLvl w:val="0"/>
    </w:pPr>
    <w:rPr>
      <w:rFonts w:cs="Times New Roman (Títulos en alf"/>
      <w:b/>
      <w:bCs/>
      <w:smallCaps/>
      <w:spacing w:val="0"/>
      <w:sz w:val="56"/>
      <w:szCs w:val="5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3FAF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3FA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364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64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6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4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64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64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67AE"/>
    <w:rPr>
      <w:rFonts w:asciiTheme="majorHAnsi" w:eastAsiaTheme="majorEastAsia" w:hAnsiTheme="majorHAnsi" w:cs="Times New Roman (Títulos en alf"/>
      <w:b/>
      <w:bCs/>
      <w:caps/>
      <w:smallCaps/>
      <w:color w:val="000000" w:themeColor="text2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13FA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13FA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364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645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64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45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64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6453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0364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36453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36453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36453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6453"/>
    <w:rPr>
      <w:color w:val="0000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36453"/>
    <w:rPr>
      <w:b/>
      <w:bCs/>
    </w:rPr>
  </w:style>
  <w:style w:type="character" w:styleId="nfasis">
    <w:name w:val="Emphasis"/>
    <w:basedOn w:val="Fuentedeprrafopredeter"/>
    <w:uiPriority w:val="20"/>
    <w:qFormat/>
    <w:rsid w:val="00036453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3645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36453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36453"/>
    <w:rPr>
      <w:i/>
      <w:iCs/>
      <w:color w:val="70707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64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6453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0328A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03645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364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36453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36453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036453"/>
    <w:pPr>
      <w:outlineLvl w:val="9"/>
    </w:pPr>
  </w:style>
  <w:style w:type="paragraph" w:styleId="Prrafodelista">
    <w:name w:val="List Paragraph"/>
    <w:basedOn w:val="Normal"/>
    <w:link w:val="PrrafodelistaCar"/>
    <w:uiPriority w:val="34"/>
    <w:qFormat/>
    <w:rsid w:val="00036453"/>
    <w:pPr>
      <w:ind w:left="720"/>
      <w:contextualSpacing/>
    </w:pPr>
  </w:style>
  <w:style w:type="paragraph" w:customStyle="1" w:styleId="TtuloIntro">
    <w:name w:val="Tìtulo Intro"/>
    <w:basedOn w:val="Normal"/>
    <w:link w:val="TtuloIntroCar"/>
    <w:qFormat/>
    <w:rsid w:val="005E5EC6"/>
    <w:pPr>
      <w:jc w:val="center"/>
    </w:pPr>
    <w:rPr>
      <w:sz w:val="36"/>
    </w:rPr>
  </w:style>
  <w:style w:type="table" w:styleId="Tablaconcuadrcula">
    <w:name w:val="Table Grid"/>
    <w:basedOn w:val="Tablanormal"/>
    <w:rsid w:val="00FD0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IntroCar">
    <w:name w:val="Tìtulo Intro Car"/>
    <w:basedOn w:val="Ttulo1Car"/>
    <w:link w:val="TtuloIntro"/>
    <w:rsid w:val="005E5EC6"/>
    <w:rPr>
      <w:rFonts w:asciiTheme="majorHAnsi" w:eastAsiaTheme="majorEastAsia" w:hAnsiTheme="majorHAnsi" w:cstheme="majorBidi"/>
      <w:b/>
      <w:bCs/>
      <w:caps w:val="0"/>
      <w:smallCaps/>
      <w:color w:val="000000" w:themeColor="text2"/>
      <w:spacing w:val="30"/>
      <w:sz w:val="36"/>
      <w:szCs w:val="72"/>
    </w:rPr>
  </w:style>
  <w:style w:type="character" w:styleId="Hipervnculo">
    <w:name w:val="Hyperlink"/>
    <w:basedOn w:val="Fuentedeprrafopredeter"/>
    <w:uiPriority w:val="99"/>
    <w:unhideWhenUsed/>
    <w:rsid w:val="008C4A63"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377D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377D9"/>
    <w:pPr>
      <w:spacing w:after="0"/>
      <w:ind w:left="21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377D9"/>
    <w:pPr>
      <w:spacing w:after="0"/>
      <w:ind w:left="42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77D9"/>
    <w:pPr>
      <w:spacing w:after="0"/>
      <w:ind w:left="63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377D9"/>
    <w:pPr>
      <w:spacing w:after="0"/>
      <w:ind w:left="84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377D9"/>
    <w:pPr>
      <w:spacing w:after="0"/>
      <w:ind w:left="105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377D9"/>
    <w:pPr>
      <w:spacing w:after="0"/>
      <w:ind w:left="126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377D9"/>
    <w:pPr>
      <w:spacing w:after="0"/>
      <w:ind w:left="147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377D9"/>
    <w:pPr>
      <w:spacing w:after="0"/>
      <w:ind w:left="1680"/>
    </w:pPr>
    <w:rPr>
      <w:rFonts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24BBE"/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ED45F2"/>
    <w:rPr>
      <w:color w:val="919191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D4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5F2"/>
  </w:style>
  <w:style w:type="paragraph" w:styleId="Piedepgina">
    <w:name w:val="footer"/>
    <w:basedOn w:val="Normal"/>
    <w:link w:val="PiedepginaCar"/>
    <w:uiPriority w:val="99"/>
    <w:unhideWhenUsed/>
    <w:rsid w:val="00ED4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5F2"/>
  </w:style>
  <w:style w:type="character" w:styleId="Textodelmarcadordeposicin">
    <w:name w:val="Placeholder Text"/>
    <w:basedOn w:val="Fuentedeprrafopredeter"/>
    <w:uiPriority w:val="99"/>
    <w:semiHidden/>
    <w:rsid w:val="00ED45F2"/>
    <w:rPr>
      <w:color w:val="808080"/>
    </w:rPr>
  </w:style>
  <w:style w:type="paragraph" w:customStyle="1" w:styleId="Referencia">
    <w:name w:val="Referencia"/>
    <w:basedOn w:val="Prrafodelista"/>
    <w:link w:val="ReferenciaCar"/>
    <w:qFormat/>
    <w:rsid w:val="00766A9F"/>
    <w:pPr>
      <w:numPr>
        <w:numId w:val="2"/>
      </w:numPr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766A9F"/>
  </w:style>
  <w:style w:type="character" w:customStyle="1" w:styleId="ReferenciaCar">
    <w:name w:val="Referencia Car"/>
    <w:basedOn w:val="PrrafodelistaCar"/>
    <w:link w:val="Referencia"/>
    <w:rsid w:val="00766A9F"/>
  </w:style>
  <w:style w:type="paragraph" w:styleId="Textoindependiente">
    <w:name w:val="Body Text"/>
    <w:basedOn w:val="Normal"/>
    <w:link w:val="TextoindependienteCar"/>
    <w:rsid w:val="002F0A1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2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F0A12"/>
    <w:rPr>
      <w:rFonts w:ascii="Arial" w:eastAsia="Times New Roman" w:hAnsi="Arial" w:cs="Times New Roman"/>
      <w:sz w:val="20"/>
      <w:szCs w:val="22"/>
      <w:lang w:val="es-MX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F464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F46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llalon/Downloads/Formato_Proyec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D73A1A8EB7534FA4A99415BA20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DFAB0-1FED-FC42-9FB1-7B423BAFA9B6}"/>
      </w:docPartPr>
      <w:docPartBody>
        <w:p w:rsidR="00993882" w:rsidRDefault="00AE436D">
          <w:pPr>
            <w:pStyle w:val="82D73A1A8EB7534FA4A99415BA205DBE"/>
          </w:pPr>
          <w:r w:rsidRPr="00044F07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 (Títulos en alf">
    <w:altName w:val="Times New Roman"/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uerpo en alfa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36D"/>
    <w:rsid w:val="00144C8A"/>
    <w:rsid w:val="001E59F9"/>
    <w:rsid w:val="0026621A"/>
    <w:rsid w:val="003F7A78"/>
    <w:rsid w:val="005343DF"/>
    <w:rsid w:val="00730F2D"/>
    <w:rsid w:val="00837488"/>
    <w:rsid w:val="00993882"/>
    <w:rsid w:val="00A66083"/>
    <w:rsid w:val="00AE436D"/>
    <w:rsid w:val="00CF484C"/>
    <w:rsid w:val="00E66760"/>
    <w:rsid w:val="00FD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43DF"/>
    <w:rPr>
      <w:color w:val="808080"/>
    </w:rPr>
  </w:style>
  <w:style w:type="paragraph" w:customStyle="1" w:styleId="82D73A1A8EB7534FA4A99415BA205DBE">
    <w:name w:val="82D73A1A8EB7534FA4A99415BA205D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esis MSC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A17D0-D459-3243-9E8B-F1BCCBFD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Formato_Proyecto.dotx</Template>
  <TotalTime>1</TotalTime>
  <Pages>18</Pages>
  <Words>1828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Iván Esteban Villalón Turrubiates</dc:creator>
  <cp:keywords/>
  <dc:description/>
  <cp:lastModifiedBy>Dr. Iván Esteban Villalón Turrubiates</cp:lastModifiedBy>
  <cp:revision>3</cp:revision>
  <dcterms:created xsi:type="dcterms:W3CDTF">2021-02-24T18:17:00Z</dcterms:created>
  <dcterms:modified xsi:type="dcterms:W3CDTF">2021-02-24T18:17:00Z</dcterms:modified>
</cp:coreProperties>
</file>